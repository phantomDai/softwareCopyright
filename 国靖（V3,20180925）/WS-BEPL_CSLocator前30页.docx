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package other;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java.io.File;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java.io.FileNotFoundException;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java.io.FileOutputStream;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java.io.FileWriter;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java.io.IOException;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java.io.OutputStream;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java.io.OutputStreamWriter;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java.io.Writer;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java.util.ArrayList;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java.util.HashMap;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java.util.Iterator;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java.util.Map;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java.util.Map.Entry;</w:t>
      </w:r>
    </w:p>
    <w:p w:rsidR="000E7F17" w:rsidRPr="00BE1224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java.util.Set;</w:t>
      </w:r>
    </w:p>
    <w:p w:rsidR="000E7F17" w:rsidRPr="00BE1224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org.dom4j.Attribute;</w:t>
      </w:r>
    </w:p>
    <w:p w:rsidR="000E7F17" w:rsidRPr="00BE1224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org.dom4j.Document;</w:t>
      </w:r>
    </w:p>
    <w:p w:rsidR="000E7F17" w:rsidRPr="00BE1224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org.dom4j.Element;</w:t>
      </w:r>
    </w:p>
    <w:p w:rsidR="000E7F17" w:rsidRPr="00BE1224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org.dom4j.io.OutputFormat;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org.dom4j.io.SAXReader;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org.dom4j.io.XMLWriter;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com.test.bpelbean.Message;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com.test.bpelbean.Value;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com.test.bean.Activity;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import com.test.bean.Atom;</w:t>
      </w:r>
    </w:p>
    <w:p w:rsidR="000E7F17" w:rsidRPr="00BE1224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com.test.bean.Structure;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public class ParseBpel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public static Structure activity=new Structure("begin");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 xml:space="preserve">public static ArrayList&lt;String&gt; If=new ArrayList&lt;String&gt;(); 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public static HashMap&lt;String,String&gt; If_=new HashMap&lt;String,String&gt;();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 xml:space="preserve">public static HashMap&lt;String,String&gt; If_Branch=new HashMap&lt;String,String&gt;(); 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public static ArrayList&lt;String&gt; collection=new ArrayList&lt;String&gt;();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public static void main(String[] args) throws FileNotFoundException, IOException{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filename="D:\\Workspace1\\DebugTest\\bpel\\TravelAgency.bpel";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File file = new File(filename);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Document document = openXMLFile(file.getAbsolutePath());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Element root = document.getRootElement();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 (Iterator iter = root.elementIterator(); iter.hasNext();){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Element element = (Element) iter.next();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attr=element.attributeValue("name");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System.out.println(attr);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for(Iterator iter1 = element.elementIterator(); iter1.hasNext();){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Element element1 = (Element) iter1.next();</w:t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attr1=element1.attributeValue("name");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System.out.println("    "+attr1);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 </w:t>
      </w:r>
      <w:r w:rsidRPr="00C55073">
        <w:rPr>
          <w:rFonts w:ascii="Times New Roman" w:hAnsi="Times New Roman"/>
          <w:szCs w:val="21"/>
        </w:rPr>
        <w:t>System.out.println(</w:t>
      </w:r>
      <w:bookmarkStart w:id="0" w:name="_GoBack"/>
      <w:bookmarkEnd w:id="0"/>
      <w:r w:rsidRPr="00C55073">
        <w:rPr>
          <w:rFonts w:ascii="Times New Roman" w:hAnsi="Times New Roman"/>
          <w:szCs w:val="21"/>
        </w:rPr>
        <w:t>attr1);</w:t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public static Document openXMLFile(String filePath)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Document document = null;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SAXReader reader = new SAXReader();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try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File file = new File(filePath);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document = reader.read(file);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 catch (Exception e)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e.printStackTrace();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return document;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public static boolean readwsdlfile(String filepath)</w:t>
      </w:r>
      <w:r w:rsidRPr="00C55073">
        <w:rPr>
          <w:rFonts w:ascii="Times New Roman" w:hAnsi="Times New Roman"/>
          <w:szCs w:val="21"/>
        </w:rPr>
        <w:tab/>
        <w:t>throws FileNotFoundException, IOException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try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File file = new File(filepath);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 (!file.isDirectory())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System.out.println("absolutepath=" + file.getAbsolutePath());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System.out.println("name=" + file.getName());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absolutepath = file.getAbsolutePath();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Document document = openXMLFile(absolutepath);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parseWsdl(document);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 else if (file.isDirectory())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String[] filelist = file.list();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 (int i = 0; i &lt; filelist.length; i++)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File readfile = new File(filepath + "\\" + filelist[i]);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 (!readfile.isDirectory())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 (filelist[i].contains(".wsdl"))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absolutepath = readfile.getAbsolutePath();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Document document = openXMLFile(absolutepath);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parseWsdl(document);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 else if (readfile.isDirectory())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readwsdlfile(filepath + "\\" + filelist[i]);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 catch (FileNotFoundException e)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System.out.println("readfile()   Exception:" + e.getMessage());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if_if();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return true;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 xml:space="preserve">public static void parseWsdl(Document document) { 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Element root = document.getRootElement();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 (Iterator iter = root.elementIterator(); iter.hasNext();){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Element element = (Element) iter.next();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attr=element.attributeValue("name");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if((attr!=null)&amp;&amp;attr.equals("main")){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parseMain(element,activity);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for(Activity component : activity.components){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if(component.getClass().getName().equa</w:t>
      </w:r>
      <w:r>
        <w:rPr>
          <w:rFonts w:ascii="Times New Roman" w:hAnsi="Times New Roman"/>
          <w:szCs w:val="21"/>
        </w:rPr>
        <w:t>ls("com.test.bean.Structure")){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If_.put(component.getChild(),component.getName());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}</w:t>
      </w:r>
      <w:r w:rsidRPr="00C55073">
        <w:rPr>
          <w:rFonts w:ascii="Times New Roman" w:hAnsi="Times New Roman"/>
          <w:szCs w:val="21"/>
        </w:rPr>
        <w:tab/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public static void parseMain(Element node,Activity act){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 (Iterator iter = node.elementIterator(); iter.hasNext();){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Element element = (Element) iter.next();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type=element.getName();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switch(type){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case "assign":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case "invoke":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case "receive":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case "reply":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parseYuan(element,act);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break;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case "flow":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parseFlow(element,act);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break;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case "sequence":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parseSeq(element,act);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break;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case "if":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parseIf(element,act);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break;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private static void parseSeq(Element node,Activity act){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Structure seq=new Structure(node.getName());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 (Iterator iter = node.elementIterator(); iter.hasNext();){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Element element = (Element) iter.next();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parseMain(element,act);</w:t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 xml:space="preserve">private static void parseFlow(Element node,Activity act){ 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attr=node.attributeValue("name");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System.out.println("</w:t>
      </w:r>
      <w:r w:rsidRPr="00C55073">
        <w:rPr>
          <w:rFonts w:ascii="Times New Roman" w:hAnsi="Times New Roman"/>
          <w:szCs w:val="21"/>
        </w:rPr>
        <w:tab/>
        <w:t>flow"+attr);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if(attr!=null)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collection.add(attr);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 (Iterator iter = node.elementIterator(); iter.hasNext();){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Element element = (Element) iter.next();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parseMain(element,act);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private static void parseYu</w:t>
      </w:r>
      <w:r>
        <w:rPr>
          <w:rFonts w:ascii="Times New Roman" w:hAnsi="Times New Roman"/>
          <w:szCs w:val="21"/>
        </w:rPr>
        <w:t>an(Element node,Activity act) 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attr=node.attributeValue("name");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key=act.getName();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if(If_Branch.containsKey(act.getName())){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value=If_Branch.get(key);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If_Branch.put(act.getName(), value+attr+"#");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act.add(new Atom(attr));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if(attr!=null)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collection.add(attr);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private static void parseElse(Element node,Activity act){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 (Iterator iter = node.elementIterator(); iter.hasNext();){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Element element = (Element) iter.next();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parseMain(element,act);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private static void parseIf(Element node,Activity act) {</w:t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attr=node.attributeValue("name");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key=act.getName();</w:t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Structure _if=new Structure(attr);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activity.add(_if);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if(If_Branch.containsKey(act.getName())){</w:t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value=If_Branch.get(key);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If_Branch.put(act.getName(), value+attr+"#");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If_Branch.put(attr, "");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If.add(attr);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collection.add(attr);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 (Iterator iter = node.elementIterator(); iter.hasNext();){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Element element = (Element) iter.next();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 type=element.getName();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if(type.equals("condition"))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continue;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if(type.equals("else"))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parseElse(element,_if);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parseMain(element,_if);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  <w:t>public static void if_if(){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int n=ParseBpel.If_Branch.size();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String[] key=new String[n];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String[] value=new String[n];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int i=0;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for(Entry&lt;String, String&gt; entry: ParseBpel.If_Branch.entrySet()){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key[i]=entry.getKey();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value[i++]=entry.getValue();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for(i=0;i&lt;n;i++){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for(int j=0;j&lt;n;j++){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if(i==j)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continue;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if(value[i].contains(key[j])){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ParseBpel.If_Branch.put(key[i], ParseBpel.If_Branch.get(key[i])+value[j]);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  <w:t>}</w:t>
      </w:r>
      <w:r w:rsidRPr="00C55073">
        <w:rPr>
          <w:rFonts w:ascii="Times New Roman" w:hAnsi="Times New Roman"/>
          <w:szCs w:val="21"/>
        </w:rPr>
        <w:tab/>
      </w:r>
      <w:r w:rsidRPr="00C55073">
        <w:rPr>
          <w:rFonts w:ascii="Times New Roman" w:hAnsi="Times New Roman"/>
          <w:szCs w:val="21"/>
        </w:rPr>
        <w:tab/>
      </w:r>
    </w:p>
    <w:p w:rsidR="000E7F17" w:rsidRPr="00C55073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Default="000E7F17" w:rsidP="00C55073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C55073">
        <w:rPr>
          <w:rFonts w:ascii="Times New Roman" w:hAnsi="Times New Roman"/>
          <w:szCs w:val="21"/>
        </w:rPr>
        <w:t>}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other;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java.io.File;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com.test.XMLHelper_Ran;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>public class Name {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ab/>
        <w:t>public static void main(String args[]) throws Exception{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ab/>
      </w:r>
      <w:r w:rsidRPr="003C0D2D">
        <w:rPr>
          <w:rFonts w:ascii="Times New Roman" w:hAnsi="Times New Roman"/>
          <w:szCs w:val="21"/>
        </w:rPr>
        <w:tab/>
        <w:t>String output="E:\\</w:t>
      </w:r>
      <w:r w:rsidRPr="003C0D2D">
        <w:rPr>
          <w:rFonts w:ascii="Times New Roman" w:hAnsi="Times New Roman" w:hint="eastAsia"/>
          <w:szCs w:val="21"/>
        </w:rPr>
        <w:t>毕设实验</w:t>
      </w:r>
      <w:r w:rsidRPr="003C0D2D">
        <w:rPr>
          <w:rFonts w:ascii="Times New Roman" w:hAnsi="Times New Roman"/>
          <w:szCs w:val="21"/>
        </w:rPr>
        <w:t>\\Quote\\path.txt";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ab/>
      </w:r>
      <w:r w:rsidRPr="003C0D2D">
        <w:rPr>
          <w:rFonts w:ascii="Times New Roman" w:hAnsi="Times New Roman"/>
          <w:szCs w:val="21"/>
        </w:rPr>
        <w:tab/>
        <w:t>File file = new File("C:\\Users\\Administrator\\Desktop\\</w:t>
      </w:r>
      <w:r w:rsidRPr="003C0D2D">
        <w:rPr>
          <w:rFonts w:ascii="Times New Roman" w:hAnsi="Times New Roman" w:hint="eastAsia"/>
          <w:szCs w:val="21"/>
        </w:rPr>
        <w:t>实验</w:t>
      </w:r>
      <w:r w:rsidRPr="003C0D2D">
        <w:rPr>
          <w:rFonts w:ascii="Times New Roman" w:hAnsi="Times New Roman"/>
          <w:szCs w:val="21"/>
        </w:rPr>
        <w:t>\\quotemutant\\");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ab/>
      </w:r>
      <w:r w:rsidRPr="003C0D2D">
        <w:rPr>
          <w:rFonts w:ascii="Times New Roman" w:hAnsi="Times New Roman"/>
          <w:szCs w:val="21"/>
        </w:rPr>
        <w:tab/>
        <w:t>File[] files = file.listFiles();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ab/>
      </w:r>
      <w:r w:rsidRPr="003C0D2D">
        <w:rPr>
          <w:rFonts w:ascii="Times New Roman" w:hAnsi="Times New Roman"/>
          <w:szCs w:val="21"/>
        </w:rPr>
        <w:tab/>
        <w:t>for(int i = 0; i &lt; files.length; i++){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ab/>
      </w:r>
      <w:r w:rsidRPr="003C0D2D">
        <w:rPr>
          <w:rFonts w:ascii="Times New Roman" w:hAnsi="Times New Roman"/>
          <w:szCs w:val="21"/>
        </w:rPr>
        <w:tab/>
      </w:r>
      <w:r w:rsidRPr="003C0D2D">
        <w:rPr>
          <w:rFonts w:ascii="Times New Roman" w:hAnsi="Times New Roman"/>
          <w:szCs w:val="21"/>
        </w:rPr>
        <w:tab/>
        <w:t>System.out.println(files[i].getName());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ab/>
      </w:r>
      <w:r w:rsidRPr="003C0D2D">
        <w:rPr>
          <w:rFonts w:ascii="Times New Roman" w:hAnsi="Times New Roman"/>
          <w:szCs w:val="21"/>
        </w:rPr>
        <w:tab/>
      </w:r>
      <w:r w:rsidRPr="003C0D2D">
        <w:rPr>
          <w:rFonts w:ascii="Times New Roman" w:hAnsi="Times New Roman"/>
          <w:szCs w:val="21"/>
        </w:rPr>
        <w:tab/>
        <w:t>XMLHelper_Ran.stringexport(files[i].getName()+"\n",output);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ab/>
      </w:r>
      <w:r w:rsidRPr="003C0D2D">
        <w:rPr>
          <w:rFonts w:ascii="Times New Roman" w:hAnsi="Times New Roman"/>
          <w:szCs w:val="21"/>
        </w:rPr>
        <w:tab/>
        <w:t>}</w:t>
      </w:r>
    </w:p>
    <w:p w:rsidR="000E7F17" w:rsidRPr="003C0D2D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ab/>
        <w:t>}</w:t>
      </w:r>
    </w:p>
    <w:p w:rsidR="000E7F17" w:rsidRDefault="000E7F17" w:rsidP="003C0D2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C0D2D">
        <w:rPr>
          <w:rFonts w:ascii="Times New Roman" w:hAnsi="Times New Roman"/>
          <w:szCs w:val="21"/>
        </w:rPr>
        <w:t>}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>package other;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>import java.io.BufferedReader;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>import java.io.File;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>import java.io.FileInputStream;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>import java.io.InputStreamReader;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java.util.regex.Pattern;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>import com.test.XMLHelper_Ran;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Quote_Add {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  <w:t>public static void main(S</w:t>
      </w:r>
      <w:r>
        <w:rPr>
          <w:rFonts w:ascii="Times New Roman" w:hAnsi="Times New Roman"/>
          <w:szCs w:val="21"/>
        </w:rPr>
        <w:t>tring[] args) throws Exception{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System.out.println("begin:");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String output="E:\\</w:t>
      </w:r>
      <w:r w:rsidRPr="008161E9">
        <w:rPr>
          <w:rFonts w:ascii="Times New Roman" w:hAnsi="Times New Roman" w:hint="eastAsia"/>
          <w:szCs w:val="21"/>
        </w:rPr>
        <w:t>毕设实验</w:t>
      </w:r>
      <w:r w:rsidRPr="008161E9">
        <w:rPr>
          <w:rFonts w:ascii="Times New Roman" w:hAnsi="Times New Roman"/>
          <w:szCs w:val="21"/>
        </w:rPr>
        <w:t>\\Quote\\path_new444.txt";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String path1="E:\\</w:t>
      </w:r>
      <w:r w:rsidRPr="008161E9">
        <w:rPr>
          <w:rFonts w:ascii="Times New Roman" w:hAnsi="Times New Roman" w:hint="eastAsia"/>
          <w:szCs w:val="21"/>
        </w:rPr>
        <w:t>毕设实验</w:t>
      </w:r>
      <w:r w:rsidRPr="008161E9">
        <w:rPr>
          <w:rFonts w:ascii="Times New Roman" w:hAnsi="Times New Roman"/>
          <w:szCs w:val="21"/>
        </w:rPr>
        <w:t>\\Quote\\path_Add.txt";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String path2="E:\\</w:t>
      </w:r>
      <w:r w:rsidRPr="008161E9">
        <w:rPr>
          <w:rFonts w:ascii="Times New Roman" w:hAnsi="Times New Roman" w:hint="eastAsia"/>
          <w:szCs w:val="21"/>
        </w:rPr>
        <w:t>毕设实验</w:t>
      </w:r>
      <w:r w:rsidRPr="008161E9">
        <w:rPr>
          <w:rFonts w:ascii="Times New Roman" w:hAnsi="Times New Roman"/>
          <w:szCs w:val="21"/>
        </w:rPr>
        <w:t>\\Quote\\path_new4.txt";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File file1=new File(path1);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InputStreamReader isr1=new InputStreamReader(new FileInputStream(file1));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BufferedReade</w:t>
      </w:r>
      <w:r>
        <w:rPr>
          <w:rFonts w:ascii="Times New Roman" w:hAnsi="Times New Roman"/>
          <w:szCs w:val="21"/>
        </w:rPr>
        <w:t>r br1=new BufferedReader(isr1);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File file2=new File(path2);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InputStreamReader isr2=new InputStreamReader(new FileInputStream(file2));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BufferedReade</w:t>
      </w:r>
      <w:r>
        <w:rPr>
          <w:rFonts w:ascii="Times New Roman" w:hAnsi="Times New Roman"/>
          <w:szCs w:val="21"/>
        </w:rPr>
        <w:t>r br2=new BufferedReader(isr2);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String line1;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while((line1=br1.readLine())!=null){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boolean b=Pattern.matches(".*bpel", line1);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if(b){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System.out.println(line1);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XMLHelper_Ran.st</w:t>
      </w:r>
      <w:r>
        <w:rPr>
          <w:rFonts w:ascii="Times New Roman" w:hAnsi="Times New Roman"/>
          <w:szCs w:val="21"/>
        </w:rPr>
        <w:t>ringexport(line1+"\n",output);</w:t>
      </w:r>
      <w:r>
        <w:rPr>
          <w:rFonts w:ascii="Times New Roman" w:hAnsi="Times New Roman"/>
          <w:szCs w:val="21"/>
        </w:rPr>
        <w:tab/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String line2;</w:t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while((line2=br2.readLine())!=null){</w:t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if(line2.equals(line1)){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System.out.println("</w:t>
      </w:r>
      <w:r w:rsidRPr="008161E9">
        <w:rPr>
          <w:rFonts w:ascii="Times New Roman" w:hAnsi="Times New Roman"/>
          <w:szCs w:val="21"/>
        </w:rPr>
        <w:tab/>
        <w:t>haha"+line2);</w:t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}else{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boolean b2=Pattern.matches(".*bpel", line2);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if(b2){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break;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}else{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System.out.println(line2);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XMLHelper_Ran.stringexport(line2+"\n",output);</w:t>
      </w:r>
      <w:r w:rsidRPr="008161E9">
        <w:rPr>
          <w:rFonts w:ascii="Times New Roman" w:hAnsi="Times New Roman"/>
          <w:szCs w:val="21"/>
        </w:rPr>
        <w:tab/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}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}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}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else{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System.out.println(line1);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XMLHelper_Ran.stringexport(line1+"\n",output);</w:t>
      </w:r>
      <w:r w:rsidRPr="008161E9">
        <w:rPr>
          <w:rFonts w:ascii="Times New Roman" w:hAnsi="Times New Roman"/>
          <w:szCs w:val="21"/>
        </w:rPr>
        <w:tab/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}</w:t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  <w:t>}</w:t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  <w:r w:rsidRPr="008161E9">
        <w:rPr>
          <w:rFonts w:ascii="Times New Roman" w:hAnsi="Times New Roman"/>
          <w:szCs w:val="21"/>
        </w:rPr>
        <w:tab/>
      </w:r>
    </w:p>
    <w:p w:rsidR="000E7F17" w:rsidRPr="008161E9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Default="000E7F17" w:rsidP="008161E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161E9">
        <w:rPr>
          <w:rFonts w:ascii="Times New Roman" w:hAnsi="Times New Roman"/>
          <w:szCs w:val="21"/>
        </w:rPr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package other;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java.io.BufferedReader;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java.io.File;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java.io.FileInputStream;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java.io.InputStreamReader;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java.util.ArrayList;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java.util.regex.Pattern;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com.test.XMLHelper_Ran;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Quote_PathAdd2 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  <w:t>public static void main(S</w:t>
      </w:r>
      <w:r>
        <w:rPr>
          <w:rFonts w:ascii="Times New Roman" w:hAnsi="Times New Roman"/>
          <w:szCs w:val="21"/>
        </w:rPr>
        <w:t>tring[] args) throws Exception{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System.out.println("begin:");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String output="E:\\</w:t>
      </w:r>
      <w:r w:rsidRPr="008008ED">
        <w:rPr>
          <w:rFonts w:ascii="Times New Roman" w:hAnsi="Times New Roman" w:hint="eastAsia"/>
          <w:szCs w:val="21"/>
        </w:rPr>
        <w:t>毕设实验</w:t>
      </w:r>
      <w:r w:rsidRPr="008008ED">
        <w:rPr>
          <w:rFonts w:ascii="Times New Roman" w:hAnsi="Times New Roman"/>
          <w:szCs w:val="21"/>
        </w:rPr>
        <w:t>\\Quote\\path_Add3.txt";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String path1="E:\\</w:t>
      </w:r>
      <w:r w:rsidRPr="008008ED">
        <w:rPr>
          <w:rFonts w:ascii="Times New Roman" w:hAnsi="Times New Roman" w:hint="eastAsia"/>
          <w:szCs w:val="21"/>
        </w:rPr>
        <w:t>毕设实验</w:t>
      </w:r>
      <w:r w:rsidRPr="008008ED">
        <w:rPr>
          <w:rFonts w:ascii="Times New Roman" w:hAnsi="Times New Roman"/>
          <w:szCs w:val="21"/>
        </w:rPr>
        <w:t>\\Quote\\path.txt";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String path2="E:\\</w:t>
      </w:r>
      <w:r w:rsidRPr="008008ED">
        <w:rPr>
          <w:rFonts w:ascii="Times New Roman" w:hAnsi="Times New Roman" w:hint="eastAsia"/>
          <w:szCs w:val="21"/>
        </w:rPr>
        <w:t>毕设实验</w:t>
      </w:r>
      <w:r w:rsidRPr="008008ED">
        <w:rPr>
          <w:rFonts w:ascii="Times New Roman" w:hAnsi="Times New Roman"/>
          <w:szCs w:val="21"/>
        </w:rPr>
        <w:t>\\Quote\\path_Quote_Mutant3.txt";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int[] array={1,5,4,7,11};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ArrayList list=new ArrayList();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for(int num: array)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list.add(num);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File file1=new File(path1);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InputStreamReader isr1=new InputStreamReader(new FileInputStream(file1));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BufferedReader br1=new BufferedReader(isr1);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File file2=new File(path2);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InputStreamReader isr2=new InputStreamReader(new FileInputStream(file2));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BufferedReade</w:t>
      </w:r>
      <w:r>
        <w:rPr>
          <w:rFonts w:ascii="Times New Roman" w:hAnsi="Times New Roman"/>
          <w:szCs w:val="21"/>
        </w:rPr>
        <w:t>r br2=new BufferedReader(isr2);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String line1;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while((line1=br1.readLine())!=null){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boolean b=Pattern.matches(".*bpel", line1);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if(b){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System.out.println(line1);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XMLHelper_Ran.st</w:t>
      </w:r>
      <w:r>
        <w:rPr>
          <w:rFonts w:ascii="Times New Roman" w:hAnsi="Times New Roman"/>
          <w:szCs w:val="21"/>
        </w:rPr>
        <w:t>ringexport(line1+"\n",output);</w:t>
      </w:r>
      <w:r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String line2;</w:t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int count=0;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while((line2=br2.readLine())!=null){</w:t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if(line2.equals(line1)){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count=0;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}else{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boolean b2=Pattern.matches(".*bpel", line2);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if(b2){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count=0;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break;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}else{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count++;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if(list.contains(count)){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System.out.println("add "+line2);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XMLHelper_Ran.stringexport(line2+"\n",output);</w:t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else{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System.out.println("1"+line1);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XMLHelper_Ran.stringexport(line1+"\n",output);</w:t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package other;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java.io.BufferedReader;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java.io.File;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java.io.FileInputStream;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java.io.InputStreamReader;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java.util.ArrayList;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java.util.regex.Pattern;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import com.test.XMLHelper_Ran;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Smart_PathAdd2 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  <w:t>public static void main(S</w:t>
      </w:r>
      <w:r>
        <w:rPr>
          <w:rFonts w:ascii="Times New Roman" w:hAnsi="Times New Roman"/>
          <w:szCs w:val="21"/>
        </w:rPr>
        <w:t>tring[] args) throws Exception{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System.out.println("begin:");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String output="E:\\</w:t>
      </w:r>
      <w:r w:rsidRPr="008008ED">
        <w:rPr>
          <w:rFonts w:ascii="Times New Roman" w:hAnsi="Times New Roman" w:hint="eastAsia"/>
          <w:szCs w:val="21"/>
        </w:rPr>
        <w:t>毕设实验</w:t>
      </w:r>
      <w:r w:rsidRPr="008008ED">
        <w:rPr>
          <w:rFonts w:ascii="Times New Roman" w:hAnsi="Times New Roman"/>
          <w:szCs w:val="21"/>
        </w:rPr>
        <w:t>\\SmartShelf\\path_temp3.txt";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String path1="E:\\</w:t>
      </w:r>
      <w:r w:rsidRPr="008008ED">
        <w:rPr>
          <w:rFonts w:ascii="Times New Roman" w:hAnsi="Times New Roman" w:hint="eastAsia"/>
          <w:szCs w:val="21"/>
        </w:rPr>
        <w:t>毕设实验</w:t>
      </w:r>
      <w:r w:rsidRPr="008008ED">
        <w:rPr>
          <w:rFonts w:ascii="Times New Roman" w:hAnsi="Times New Roman"/>
          <w:szCs w:val="21"/>
        </w:rPr>
        <w:t>\\SmartShelf\\path.txt";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String path2="E:\\</w:t>
      </w:r>
      <w:r w:rsidRPr="008008ED">
        <w:rPr>
          <w:rFonts w:ascii="Times New Roman" w:hAnsi="Times New Roman" w:hint="eastAsia"/>
          <w:szCs w:val="21"/>
        </w:rPr>
        <w:t>毕设实验</w:t>
      </w:r>
      <w:r w:rsidRPr="008008ED">
        <w:rPr>
          <w:rFonts w:ascii="Times New Roman" w:hAnsi="Times New Roman"/>
          <w:szCs w:val="21"/>
        </w:rPr>
        <w:t>\\SmartShelf\\path_old3.txt";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int i=5;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int[] array={21,22,23,24};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ArrayList list=new ArrayList();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for(int num: array)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list.add(num);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File file1=new File(path1);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InputStreamReader isr1=new InputStreamReader(new FileInputStream(file1));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BufferedReade</w:t>
      </w:r>
      <w:r>
        <w:rPr>
          <w:rFonts w:ascii="Times New Roman" w:hAnsi="Times New Roman"/>
          <w:szCs w:val="21"/>
        </w:rPr>
        <w:t>r br1=new BufferedReader(isr1);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File file2=new File(path2);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InputStreamReader isr2=new InputStreamReader(new FileInputStream(file2));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BufferedReader br2=new BufferedReader(i</w:t>
      </w:r>
      <w:r>
        <w:rPr>
          <w:rFonts w:ascii="Times New Roman" w:hAnsi="Times New Roman"/>
          <w:szCs w:val="21"/>
        </w:rPr>
        <w:t>sr2);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String line1;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while((line1=br1.readLine())!=null){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boolean b=Pattern.matches(".*bpel", line1);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if(b){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System.out.println(line1);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XMLHelper_Ran.st</w:t>
      </w:r>
      <w:r>
        <w:rPr>
          <w:rFonts w:ascii="Times New Roman" w:hAnsi="Times New Roman"/>
          <w:szCs w:val="21"/>
        </w:rPr>
        <w:t>ringexport(line1+"\n",output);</w:t>
      </w:r>
      <w:r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String line2;</w:t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int count=0;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while((line2=br2.readLine())!=null){</w:t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if(line2.equals(line1)){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count=0;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}else{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boolean b2=Pattern.matches(".*bpel", line2);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if(b2){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count=0;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break;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}else{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count++;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if(list.contains(count)){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System.out.println("add "+line2);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XMLHelper_Ran.stringexport(line2+"\n",output);</w:t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else{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System.out.println("1"+line1);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XMLHelper_Ran.stringexport(line1+"\n",output);</w:t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  <w:t>}</w:t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  <w:r w:rsidRPr="008008ED">
        <w:rPr>
          <w:rFonts w:ascii="Times New Roman" w:hAnsi="Times New Roman"/>
          <w:szCs w:val="21"/>
        </w:rPr>
        <w:tab/>
      </w:r>
    </w:p>
    <w:p w:rsidR="000E7F17" w:rsidRPr="008008ED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Default="000E7F17" w:rsidP="008008E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008ED">
        <w:rPr>
          <w:rFonts w:ascii="Times New Roman" w:hAnsi="Times New Roman"/>
          <w:szCs w:val="21"/>
        </w:rPr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package other;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import java.io.BufferedReader;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import java.io.File;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import java.io.FileInputStream;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import java.io.InputStreamReader;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java.util.regex.Pattern;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import com.test.XMLHelper_Ran;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public class SmartShelf_Add 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  <w:t>public static void main(String[] args) throws Exception{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System.out.println("begin:");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String output="E:\\</w:t>
      </w:r>
      <w:r w:rsidRPr="00867C67">
        <w:rPr>
          <w:rFonts w:ascii="Times New Roman" w:hAnsi="Times New Roman" w:hint="eastAsia"/>
          <w:szCs w:val="21"/>
        </w:rPr>
        <w:t>毕设实验</w:t>
      </w:r>
      <w:r w:rsidRPr="00867C67">
        <w:rPr>
          <w:rFonts w:ascii="Times New Roman" w:hAnsi="Times New Roman"/>
          <w:szCs w:val="21"/>
        </w:rPr>
        <w:t>\\SmartShelf\\path_temp3333.txt";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String path1="E:\\</w:t>
      </w:r>
      <w:r w:rsidRPr="00867C67">
        <w:rPr>
          <w:rFonts w:ascii="Times New Roman" w:hAnsi="Times New Roman" w:hint="eastAsia"/>
          <w:szCs w:val="21"/>
        </w:rPr>
        <w:t>毕设实验</w:t>
      </w:r>
      <w:r w:rsidRPr="00867C67">
        <w:rPr>
          <w:rFonts w:ascii="Times New Roman" w:hAnsi="Times New Roman"/>
          <w:szCs w:val="21"/>
        </w:rPr>
        <w:t>\\SmartShelf\\path_temp333.txt";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String path2="E:\\</w:t>
      </w:r>
      <w:r w:rsidRPr="00867C67">
        <w:rPr>
          <w:rFonts w:ascii="Times New Roman" w:hAnsi="Times New Roman" w:hint="eastAsia"/>
          <w:szCs w:val="21"/>
        </w:rPr>
        <w:t>毕设实验</w:t>
      </w:r>
      <w:r w:rsidRPr="00867C67">
        <w:rPr>
          <w:rFonts w:ascii="Times New Roman" w:hAnsi="Times New Roman"/>
          <w:szCs w:val="21"/>
        </w:rPr>
        <w:t>\\SmartShelf\\path_Add.txt";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File file1=new File(path1);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InputStreamReader isr1=new InputStreamReader(new FileInputStream(file1));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BufferedReader br1=new BufferedReader(isr1);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File file2=new File(path2);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InputStreamReader isr2=new InputStreamReader(new FileInputStream(file2));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BufferedReader br2=new BufferedReader(isr2);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String line1;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while((line1=br1.readLine())!=null){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boolean b=Pattern.matches(".*bpel", line1);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if(b){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System.out.println(line1);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XMLHelper_Ran.stringexport(line1+"\n",output);</w:t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String line2;</w:t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while((line2=br2.readLine())!=null){</w:t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if(line2.equals(line1)){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System.out.println("</w:t>
      </w:r>
      <w:r w:rsidRPr="00867C67">
        <w:rPr>
          <w:rFonts w:ascii="Times New Roman" w:hAnsi="Times New Roman"/>
          <w:szCs w:val="21"/>
        </w:rPr>
        <w:tab/>
        <w:t>haha"+line2);</w:t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}else{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boolean b2=Pattern.matches(".*bpel", line2);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if(b2){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break;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}else{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System.out.println(line2);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XMLHelper_Ran.stringexport(line2+"\n",output);</w:t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else{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System.out.println(line1);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XMLHelper_Ran.stringexport(line1+"\n",output);</w:t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</w:t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package other;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import java.io.BufferedReader;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import java.io.File;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import java.io.FileInputStream;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import java.io.InputStreamReader;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java.util.regex.Pattern;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import com.test.XMLHelper_Ran;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public class Travel_Add 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  <w:t>public static void main(String[] args) throws Exception{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System.out.println("begin:");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String output="E:\\</w:t>
      </w:r>
      <w:r w:rsidRPr="00867C67">
        <w:rPr>
          <w:rFonts w:ascii="Times New Roman" w:hAnsi="Times New Roman" w:hint="eastAsia"/>
          <w:szCs w:val="21"/>
        </w:rPr>
        <w:t>毕设实验</w:t>
      </w:r>
      <w:r w:rsidRPr="00867C67">
        <w:rPr>
          <w:rFonts w:ascii="Times New Roman" w:hAnsi="Times New Roman"/>
          <w:szCs w:val="21"/>
        </w:rPr>
        <w:t>\\Travel\\path_new22222.txt";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String path1="E:\\</w:t>
      </w:r>
      <w:r w:rsidRPr="00867C67">
        <w:rPr>
          <w:rFonts w:ascii="Times New Roman" w:hAnsi="Times New Roman" w:hint="eastAsia"/>
          <w:szCs w:val="21"/>
        </w:rPr>
        <w:t>毕设实验</w:t>
      </w:r>
      <w:r w:rsidRPr="00867C67">
        <w:rPr>
          <w:rFonts w:ascii="Times New Roman" w:hAnsi="Times New Roman"/>
          <w:szCs w:val="21"/>
        </w:rPr>
        <w:t>\\Travel\\path_new2.txt";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String path2="E:\\</w:t>
      </w:r>
      <w:r w:rsidRPr="00867C67">
        <w:rPr>
          <w:rFonts w:ascii="Times New Roman" w:hAnsi="Times New Roman" w:hint="eastAsia"/>
          <w:szCs w:val="21"/>
        </w:rPr>
        <w:t>毕设实验</w:t>
      </w:r>
      <w:r w:rsidRPr="00867C67">
        <w:rPr>
          <w:rFonts w:ascii="Times New Roman" w:hAnsi="Times New Roman"/>
          <w:szCs w:val="21"/>
        </w:rPr>
        <w:t>\\Travel\\path_Add.txt";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File file1=new File(path1);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InputStreamReader isr1=new InputStreamReader(new FileInputStream(file1));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BufferedReade</w:t>
      </w:r>
      <w:r>
        <w:rPr>
          <w:rFonts w:ascii="Times New Roman" w:hAnsi="Times New Roman"/>
          <w:szCs w:val="21"/>
        </w:rPr>
        <w:t>r br1=new BufferedReader(isr1);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File file2=new File(path2);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InputStreamReader isr2=new InputStreamReader(new FileInputStream(file2));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BufferedReader br2=new BufferedReader(isr2);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String line1;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while((line1=br1.readLine())!=null){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boolean b=Pattern.matches(".*bpel", line1);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if(b){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System.out.println(line1);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XMLHelper_Ran.st</w:t>
      </w:r>
      <w:r>
        <w:rPr>
          <w:rFonts w:ascii="Times New Roman" w:hAnsi="Times New Roman"/>
          <w:szCs w:val="21"/>
        </w:rPr>
        <w:t>ringexport(line1+"\n",output);</w:t>
      </w:r>
      <w:r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String line2;</w:t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while((line2=br2.readLine())!=null){</w:t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if(line2.equals(line1)){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System.out.println("</w:t>
      </w:r>
      <w:r w:rsidRPr="00867C67">
        <w:rPr>
          <w:rFonts w:ascii="Times New Roman" w:hAnsi="Times New Roman"/>
          <w:szCs w:val="21"/>
        </w:rPr>
        <w:tab/>
        <w:t>haha"+line2);</w:t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}else{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boolean b2=Pattern.matches(".*bpel", line2);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if(b2){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break;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}else{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System.out.println(line2);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XMLHelper_Ran.stringexport(line2+"\n",output);</w:t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else{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System.out.println(line1);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XMLHelper_Ran.stringexport(line1+"\n",output);</w:t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</w:t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  <w:t>}</w:t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  <w:r w:rsidRPr="00867C67">
        <w:rPr>
          <w:rFonts w:ascii="Times New Roman" w:hAnsi="Times New Roman"/>
          <w:szCs w:val="21"/>
        </w:rPr>
        <w:tab/>
      </w:r>
    </w:p>
    <w:p w:rsidR="000E7F17" w:rsidRPr="00867C6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Default="000E7F17" w:rsidP="00867C6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67C67">
        <w:rPr>
          <w:rFonts w:ascii="Times New Roman" w:hAnsi="Times New Roman"/>
          <w:szCs w:val="21"/>
        </w:rPr>
        <w:t>}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lizi;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>import java.util.ArrayList;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java.util.HashMap;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>public class SusSetReduce {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  <w:t xml:space="preserve">public HashMap&lt;String,Integer&gt; TruePath=new HashMap&lt;String,Integer&gt;(); </w:t>
      </w:r>
    </w:p>
    <w:p w:rsidR="000E7F17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  <w:t>public HashMap&lt;String,Integer&gt; FalsePath=new HashMap&lt;String,Integer&gt;();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  <w:t>public Parse parse;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  <w:t>public static ArrayList S=new ArrayList();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  <w:t>public void susipion(){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</w:r>
      <w:r w:rsidRPr="0035481C">
        <w:rPr>
          <w:rFonts w:ascii="Times New Roman" w:hAnsi="Times New Roman"/>
          <w:szCs w:val="21"/>
        </w:rPr>
        <w:tab/>
        <w:t>S.add(null);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  <w:t>}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  <w:t>public  void predicate(){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</w:r>
      <w:r w:rsidRPr="0035481C">
        <w:rPr>
          <w:rFonts w:ascii="Times New Roman" w:hAnsi="Times New Roman"/>
          <w:szCs w:val="21"/>
        </w:rPr>
        <w:tab/>
        <w:t>Node node;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  <w:t>}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  <w:t>public void atom(){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ab/>
      </w:r>
      <w:r w:rsidRPr="0035481C">
        <w:rPr>
          <w:rFonts w:ascii="Times New Roman" w:hAnsi="Times New Roman"/>
          <w:szCs w:val="21"/>
        </w:rPr>
        <w:tab/>
        <w:t>Node node;</w:t>
      </w:r>
    </w:p>
    <w:p w:rsidR="000E7F17" w:rsidRPr="0035481C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Default="000E7F17" w:rsidP="0035481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35481C">
        <w:rPr>
          <w:rFonts w:ascii="Times New Roman" w:hAnsi="Times New Roman"/>
          <w:szCs w:val="21"/>
        </w:rPr>
        <w:t>}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lizi;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>import java.io.File;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java.util.ArrayList;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>public class RunTestCase {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  <w:t>Parse parse;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  <w:t>public File file=parse.BPELProgram;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  <w:t>public boolean deploy(){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</w:r>
      <w:r w:rsidRPr="00507D48">
        <w:rPr>
          <w:rFonts w:ascii="Times New Roman" w:hAnsi="Times New Roman"/>
          <w:szCs w:val="21"/>
        </w:rPr>
        <w:tab/>
        <w:t>return false;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  <w:t>}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  <w:t>public String sendMessage(ArrayList list){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</w:r>
      <w:r w:rsidRPr="00507D48">
        <w:rPr>
          <w:rFonts w:ascii="Times New Roman" w:hAnsi="Times New Roman"/>
          <w:szCs w:val="21"/>
        </w:rPr>
        <w:tab/>
        <w:t>return "";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  <w:t>}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  <w:t>public boolean compareResult(String s1,String s2){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</w:r>
      <w:r w:rsidRPr="00507D48">
        <w:rPr>
          <w:rFonts w:ascii="Times New Roman" w:hAnsi="Times New Roman"/>
          <w:szCs w:val="21"/>
        </w:rPr>
        <w:tab/>
        <w:t>return true;</w:t>
      </w:r>
    </w:p>
    <w:p w:rsidR="000E7F17" w:rsidRPr="00507D48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ab/>
        <w:t>}</w:t>
      </w:r>
    </w:p>
    <w:p w:rsidR="000E7F17" w:rsidRDefault="000E7F17" w:rsidP="00507D48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507D48">
        <w:rPr>
          <w:rFonts w:ascii="Times New Roman" w:hAnsi="Times New Roman"/>
          <w:szCs w:val="21"/>
        </w:rPr>
        <w:t>}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lizi;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>import java.util.ArrayList;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>import java.util.HashMap;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java.util.TreeMap;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>public class Predicate_sort {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SusSetReduce pd;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public TreeMap&lt;Double, String&gt; map=new TreeMap&lt;Double,String&gt;();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public TreeMap&lt;Double, String&gt; sober(HashMap TruePath,HashMap FalsePath){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</w:r>
      <w:r w:rsidRPr="0026512E">
        <w:rPr>
          <w:rFonts w:ascii="Times New Roman" w:hAnsi="Times New Roman"/>
          <w:szCs w:val="21"/>
        </w:rPr>
        <w:tab/>
        <w:t>ArrayList list=SusSetReduce.S;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</w:r>
      <w:r w:rsidRPr="0026512E">
        <w:rPr>
          <w:rFonts w:ascii="Times New Roman" w:hAnsi="Times New Roman"/>
          <w:szCs w:val="21"/>
        </w:rPr>
        <w:tab/>
        <w:t>return map;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}</w:t>
      </w:r>
    </w:p>
    <w:p w:rsidR="000E7F17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>}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lizi;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>import java.io.File;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>import java.io.FileNotFoundException;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>import java.io.IOException;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java.util.ArrayList;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org.dom4j.Document;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>public class Parse {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public File BPELProgram;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public ArrayList&lt;Node&gt; list;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public File getFile(){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</w:r>
      <w:r w:rsidRPr="0026512E">
        <w:rPr>
          <w:rFonts w:ascii="Times New Roman" w:hAnsi="Times New Roman"/>
          <w:szCs w:val="21"/>
        </w:rPr>
        <w:tab/>
        <w:t>return this.BPELProgram;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}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public boolean readwsdlfile(String filepath)</w:t>
      </w:r>
      <w:r w:rsidRPr="0026512E">
        <w:rPr>
          <w:rFonts w:ascii="Times New Roman" w:hAnsi="Times New Roman"/>
          <w:szCs w:val="21"/>
        </w:rPr>
        <w:tab/>
        <w:t>throws FileNotFoundException, IOException {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</w:r>
      <w:r w:rsidRPr="0026512E">
        <w:rPr>
          <w:rFonts w:ascii="Times New Roman" w:hAnsi="Times New Roman"/>
          <w:szCs w:val="21"/>
        </w:rPr>
        <w:tab/>
        <w:t>return true;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}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public void parseWsdl(Document document){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</w:r>
      <w:r w:rsidRPr="0026512E">
        <w:rPr>
          <w:rFonts w:ascii="Times New Roman" w:hAnsi="Times New Roman"/>
          <w:szCs w:val="21"/>
        </w:rPr>
        <w:tab/>
        <w:t>Node node;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}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  <w:t>public Node getChildren(Node node){</w:t>
      </w:r>
    </w:p>
    <w:p w:rsidR="000E7F17" w:rsidRPr="0026512E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26512E">
        <w:rPr>
          <w:rFonts w:ascii="Times New Roman" w:hAnsi="Times New Roman"/>
          <w:szCs w:val="21"/>
        </w:rPr>
        <w:tab/>
      </w:r>
      <w:r w:rsidRPr="0026512E">
        <w:rPr>
          <w:rFonts w:ascii="Times New Roman" w:hAnsi="Times New Roman"/>
          <w:szCs w:val="21"/>
        </w:rPr>
        <w:tab/>
        <w:t>return node;</w:t>
      </w:r>
    </w:p>
    <w:p w:rsidR="000E7F17" w:rsidRPr="00BE1224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26512E">
        <w:rPr>
          <w:rFonts w:ascii="Times New Roman" w:hAnsi="Times New Roman"/>
          <w:szCs w:val="21"/>
        </w:rPr>
        <w:tab/>
      </w:r>
      <w:r w:rsidRPr="00BE1224">
        <w:rPr>
          <w:rFonts w:ascii="Times New Roman" w:hAnsi="Times New Roman"/>
          <w:szCs w:val="21"/>
          <w:lang w:val="fr-FR"/>
        </w:rPr>
        <w:t>}</w:t>
      </w:r>
    </w:p>
    <w:p w:rsidR="000E7F17" w:rsidRPr="00BE1224" w:rsidRDefault="000E7F17" w:rsidP="0026512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}</w:t>
      </w:r>
    </w:p>
    <w:p w:rsidR="000E7F17" w:rsidRPr="00BE1224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package lizi;</w:t>
      </w:r>
    </w:p>
    <w:p w:rsidR="000E7F17" w:rsidRPr="00BE1224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java.util.ArrayList;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>public class Output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private Predicate_sort s;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private ArrayList list;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void result(){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>}</w:t>
      </w:r>
    </w:p>
    <w:p w:rsidR="000E7F17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lizi;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java.util.ArrayList;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>public class Node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private int id;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private String name;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private String type;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private int responseId;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private int childNumber;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private int beforeNumber;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private ArrayList beforeNodes = new ArrayList();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private ArrayList afterNodes = new ArrayList();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private ArrayList chilidNodes = n</w:t>
      </w:r>
      <w:r>
        <w:rPr>
          <w:rFonts w:ascii="Times New Roman" w:hAnsi="Times New Roman"/>
          <w:szCs w:val="21"/>
        </w:rPr>
        <w:t>ew ArrayList();</w:t>
      </w:r>
      <w:r>
        <w:rPr>
          <w:rFonts w:ascii="Times New Roman" w:hAnsi="Times New Roman"/>
          <w:szCs w:val="21"/>
        </w:rPr>
        <w:tab/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Node(){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int getBeforeNumber()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beforeNumber;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void setBeforeNumber(int beforeNumber)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this.beforeNumber = beforeNumber;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ArrayList getChilidNodes()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chilidNodes;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void setChilidNodes(ArrayList chilidNodes)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this.chilidNodes = chilidNodes;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int getId()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id;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void setId(int id)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this.id = id;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String getName()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name;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void setName(String name)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this.name = name;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String getType()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type;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void setType(String type)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this.type = type;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int getResponseId()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responseId;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void setResponseId(int responseId)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this.responseId = responseId;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int getChildNumber()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childNumber;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void setChildNumber(int childNumber)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this.childNumber = childNumber;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ArrayList getBeforeNodes()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beforeNodes;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void setBeforeNodes(ArrayList beforeNodes)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this.beforeNodes = beforeNodes;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ArrayList getAfterNodes()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afterNodes;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void setAfterNodes(ArrayList afterNodes)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this.afterNodes = afterNodes;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  <w:r w:rsidRPr="004F230C">
        <w:rPr>
          <w:rFonts w:ascii="Times New Roman" w:hAnsi="Times New Roman"/>
          <w:szCs w:val="21"/>
        </w:rPr>
        <w:tab/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 xml:space="preserve">public String toString() { 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/*String ret = this.getId() + " " + this.getResponseId() + " "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+ this.getAfterNodes().size() + " " + this.getType() + " "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+ this.getName() + " "+this.getPredict();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conditions = this.getConditions();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ret;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public int getbeforeNumber(Node node) {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</w:r>
      <w:r w:rsidRPr="004F230C">
        <w:rPr>
          <w:rFonts w:ascii="Times New Roman" w:hAnsi="Times New Roman"/>
          <w:szCs w:val="21"/>
        </w:rPr>
        <w:tab/>
        <w:t>return node.beforeNodes.size();</w:t>
      </w:r>
    </w:p>
    <w:p w:rsidR="000E7F17" w:rsidRPr="004F230C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ab/>
        <w:t>}</w:t>
      </w:r>
    </w:p>
    <w:p w:rsidR="000E7F17" w:rsidRDefault="000E7F17" w:rsidP="004F230C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4F230C">
        <w:rPr>
          <w:rFonts w:ascii="Times New Roman" w:hAnsi="Times New Roman"/>
          <w:szCs w:val="21"/>
        </w:rPr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package com.test;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java.io.File;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java.io.FileNotFoundException;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java.io.FileOutputStream;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java.io.FileWriter;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java.io.IOException;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java.io.OutputStream;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java.io.OutputStreamWriter;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java.io.Writer;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java.util.ArrayList;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java.util.HashMap;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java.util.Iterator;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java.util.Map;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java.util.Map.Entry;</w:t>
      </w:r>
    </w:p>
    <w:p w:rsidR="000E7F17" w:rsidRPr="00BE1224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java.util.Set;</w:t>
      </w:r>
    </w:p>
    <w:p w:rsidR="000E7F17" w:rsidRPr="00BE1224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org.dom4j.Attribute;</w:t>
      </w:r>
    </w:p>
    <w:p w:rsidR="000E7F17" w:rsidRPr="00BE1224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org.dom4j.Document;</w:t>
      </w:r>
    </w:p>
    <w:p w:rsidR="000E7F17" w:rsidRPr="00BE1224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org.dom4j.Element;</w:t>
      </w:r>
    </w:p>
    <w:p w:rsidR="000E7F17" w:rsidRPr="00BE1224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org.dom4j.io.OutputFormat;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org.dom4j.io.SAXReader;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org.dom4j.io.XMLWriter;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import com.test.bpelbean.Message;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com.test.bpelbean.Value;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public class XMLHelper_Ran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public static HashMap&lt;String, ArrayList&lt;String&gt;&gt; hashMap = new HashMap&lt;String, ArrayList&lt;String&gt;&gt;();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public static HashMap&lt;String, String&gt; hashBpelHashMap = new HashMap&lt;String, String&gt;();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public static HashMap&lt;String, ArrayList&lt;String&gt;&gt; finalHashMap = new HashMap&lt;String, ArrayList&lt;String&gt;&gt;();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 xml:space="preserve">public static void main(String args[]) throws FileNotFoundException, IOException { 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 xml:space="preserve"> String bpelPath ="D:\\Workspace1\\DebugTest\\bpel\\SmartShelfProcess.bpel";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 xml:space="preserve"> readwsdlfile(bpelPath);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 xml:space="preserve"> Set set=hashMap.entrySet();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 xml:space="preserve"> for(Object o:set){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 xml:space="preserve"> Map.Entry entry=(Map.Entry)o;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 xml:space="preserve"> String key=(String) entry.getKey();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 xml:space="preserve"> ArrayList list=(ArrayList) entry.getValue();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 xml:space="preserve"> System.out.println(key+"  "+list);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 xml:space="preserve"> 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public static Document openXMLFile(String filePath)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Document document = null;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SAXReader reader = new SAXReader();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try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File file = new File(filePath);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document = reader.read(file);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 catch (Exception e)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e.printStackTrace();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return document;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public static boolean writeXMLFile(Document document, String filePath)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boolean flag = false;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XMLWriter writer = null;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OutputFormat format = OutputFormat.createPrettyPrint();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format.setEncoding("UTF-8");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try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File file = new File(filePath);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writer = new XMLWriter(new FileWriter(file), format);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writer.write(do</w:t>
      </w:r>
      <w:r>
        <w:rPr>
          <w:rFonts w:ascii="Times New Roman" w:hAnsi="Times New Roman"/>
          <w:szCs w:val="21"/>
        </w:rPr>
        <w:t>cument);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writer.flush();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writer.close();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flag = true;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 catch (Exception e)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flag = false;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e.printStackTrace();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return flag;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public static boolean readwsdlfile(String filepath)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throws FileNotFoundException, IOException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try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File file = new File(filepath);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if (!file.isDirectory())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System.out.println("absolutepath=" + file.getAbsolutePath());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System.out.println("name=" + file.getName());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absolutepath = file.getAbsolutePath();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Document document = openXMLFile(absolutepath);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parseWsdl(document);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 else if (file.isDirectory())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String[] filelist = file.list();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for (int i = 0; i &lt; filelist.length; i++)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File readfile = new File(filepath + "\\" + filelist[i]);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if (!readfile.isDirectory())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if (filelist[i].contains(".wsdl"))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absolutepath = readfile.getAbsolutePath();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Document document = openXMLFile(absolutepath);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parseWsdl(document);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 else if (readfile.isDirectory())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readwsdlfile(filepath + "\\" + filelist[i]);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 catch (FileNotFoundException e)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System.out.println("readfile()   Exception:" + e.getMessage());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return true;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public static void parseWsdl(Document document)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Element root = document.getRootElement();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ArrayList&lt;Message&gt; arrayList = new ArrayList&lt;Message&gt;();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ArrayList&lt;Value&gt; values = new ArrayList&lt;Value&gt;();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 xml:space="preserve">for (Iterator iter = root.elementIterator(); iter.hasNext();) { 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Element element = (Element) iter.next();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if (element.getName().equals("message"))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Message message = new Message();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Attribute attribute = element.attribute("name");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key = attribute.getValue();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Element partElement = element.element("part");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Attribute elAttribute = partElement.attribute("element");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refString = elAttribute.getValue();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a[] = refString.split(":");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message.setName(key);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message.setRefsString(a[1]);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arrayList.add(message);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 else if (element.getName().equals("types")) {</w:t>
      </w:r>
    </w:p>
    <w:p w:rsidR="000E7F17" w:rsidRPr="00BE1224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BE1224">
        <w:rPr>
          <w:rFonts w:ascii="Times New Roman" w:hAnsi="Times New Roman"/>
          <w:szCs w:val="21"/>
          <w:lang w:val="fr-FR"/>
        </w:rPr>
        <w:t>Element tyElement = element.element("schema");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</w:r>
      <w:r w:rsidRPr="00E105DD">
        <w:rPr>
          <w:rFonts w:ascii="Times New Roman" w:hAnsi="Times New Roman"/>
          <w:szCs w:val="21"/>
        </w:rPr>
        <w:t>for (Iterator iterator = tyElement.elementIterator(); iterator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.hasNext();)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Value value = new Value();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Element elementOut = (Element) iterator.next();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refName = elementOut.attribute("name").getValue();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ArrayList&lt;String&gt; arrayList2 = new ArrayList&lt;String&gt;();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Element elementSequence = elementOut.element("complexType")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.element("sequence");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if (elementSequence != null)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for (Iterator iterator2 = elementSequence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.elementIterator(); iterator2.hasNext();)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Element elementInner = (Element) iterator2.next();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value1 = elementInner.attribute("name")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.getValue();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arrayList2.add(value1);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value.setRefName(refName);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value.setValue(arrayList2);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values.add(value);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addtoHashmap(arrayList, values);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private static void addtoHashmap(ArrayList&lt;Message&gt; arrayList,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ArrayList&lt;Value&gt; values)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for (int i = 0; i &lt; arrayList.size(); i++)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name = arrayList.get(i).getName();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refname = arrayList.get(i).getRefsString();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for (int j = 0; j &lt; values.size(); j++)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reString = values.get(j).getRefName();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if (refname.equals(reString))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hashMap.put(name, values.get(j).getValue());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public static void parseBpelVariable(String filePath) {</w:t>
      </w:r>
    </w:p>
    <w:p w:rsidR="000E7F17" w:rsidRPr="00BE1224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nl-NL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BE1224">
        <w:rPr>
          <w:rFonts w:ascii="Times New Roman" w:hAnsi="Times New Roman"/>
          <w:szCs w:val="21"/>
          <w:lang w:val="nl-NL"/>
        </w:rPr>
        <w:t>Document document = openXMLFile(filePath);</w:t>
      </w:r>
    </w:p>
    <w:p w:rsidR="000E7F17" w:rsidRPr="00BE1224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nl-NL"/>
        </w:rPr>
      </w:pPr>
      <w:r w:rsidRPr="00BE1224">
        <w:rPr>
          <w:rFonts w:ascii="Times New Roman" w:hAnsi="Times New Roman"/>
          <w:szCs w:val="21"/>
          <w:lang w:val="nl-NL"/>
        </w:rPr>
        <w:tab/>
      </w:r>
      <w:r w:rsidRPr="00BE1224">
        <w:rPr>
          <w:rFonts w:ascii="Times New Roman" w:hAnsi="Times New Roman"/>
          <w:szCs w:val="21"/>
          <w:lang w:val="nl-NL"/>
        </w:rPr>
        <w:tab/>
        <w:t>Element root = document.getRootElement();</w:t>
      </w:r>
    </w:p>
    <w:p w:rsidR="000E7F17" w:rsidRPr="00BE1224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nl-NL"/>
        </w:rPr>
        <w:tab/>
      </w:r>
      <w:r w:rsidRPr="00BE1224">
        <w:rPr>
          <w:rFonts w:ascii="Times New Roman" w:hAnsi="Times New Roman"/>
          <w:szCs w:val="21"/>
          <w:lang w:val="nl-NL"/>
        </w:rPr>
        <w:tab/>
      </w:r>
      <w:r w:rsidRPr="00BE1224">
        <w:rPr>
          <w:rFonts w:ascii="Times New Roman" w:hAnsi="Times New Roman"/>
          <w:szCs w:val="21"/>
          <w:lang w:val="fr-FR"/>
        </w:rPr>
        <w:t>Element vsElement = root.element("variables");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</w:r>
      <w:r w:rsidRPr="00E105DD">
        <w:rPr>
          <w:rFonts w:ascii="Times New Roman" w:hAnsi="Times New Roman"/>
          <w:szCs w:val="21"/>
        </w:rPr>
        <w:t>for (Iterator iterator = vsElement.elementIterator(); iterator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.hasNext();)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Element vElement = (Element) iterator.next();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messageType = null;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if (vElement.attribute("messageType") != null)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messageType = vElement.attribute("messageType").getValue();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messageType = messageType.split(":")[1];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name = vElement.attribute("name").getValue();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hashBpelHashMap.put(messageType, name);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bpelWsdlParse();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public static void bpelWsdlParse()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for (Entry&lt;String, ArrayList&lt;String&gt;&gt; entry : hashMap.entrySet())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meString = entry.getKey();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ArrayList&lt;String&gt; valueList = entry.getValue();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for (Entry&lt;String, String&gt; entry2 : hashBpelHashMap.entrySet())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meString2 = entry2.getKey();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String nameString = entry2.getValue();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if (meString.equals(meString2))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finalHashMap.put(nameString, valueList);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System.out.println(nameString+" "+valueList+"lllllllllllllllllll");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public static boolean stringexport(String parameter1, String path)</w:t>
      </w:r>
      <w:r w:rsidRPr="00E105DD">
        <w:rPr>
          <w:rFonts w:ascii="Times New Roman" w:hAnsi="Times New Roman"/>
          <w:szCs w:val="21"/>
        </w:rPr>
        <w:tab/>
        <w:t>throws Exception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boolean flag = false;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OutputStream os;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try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os = new FileOutputStream(new File(path), true);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Writer fos = new OutputStreamWriter(os);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fos.write(parameter1);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fos.flush();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fos.close();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flag = true;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 catch (FileNotFoundException e) {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e.printStackTrace();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}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</w:r>
      <w:r w:rsidRPr="00E105DD">
        <w:rPr>
          <w:rFonts w:ascii="Times New Roman" w:hAnsi="Times New Roman"/>
          <w:szCs w:val="21"/>
        </w:rPr>
        <w:tab/>
        <w:t>return flag;</w:t>
      </w:r>
    </w:p>
    <w:p w:rsidR="000E7F17" w:rsidRPr="00E105DD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ab/>
        <w:t>}</w:t>
      </w:r>
    </w:p>
    <w:p w:rsidR="000E7F17" w:rsidRDefault="000E7F17" w:rsidP="00E105DD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E105DD">
        <w:rPr>
          <w:rFonts w:ascii="Times New Roman" w:hAnsi="Times New Roman"/>
          <w:szCs w:val="21"/>
        </w:rPr>
        <w:t>}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com.test;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import java.util.Calendar;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import org.apache.axiom.om.OMAbstractFactory;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import org.apache.axiom.om.OMElement;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import org.apache.axiom.om.OMFactory;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import org.apache.axiom.om.OMNamespace;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import org.apache.axis2.AxisFault;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import org.apache.axis2.addressing.EndpointReference;</w:t>
      </w:r>
    </w:p>
    <w:p w:rsidR="000E7F17" w:rsidRPr="00BE1224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org.apache.axis2.client.Options;</w:t>
      </w:r>
    </w:p>
    <w:p w:rsidR="000E7F17" w:rsidRPr="00BE1224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org.apache.axis2.client.ServiceClient;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public class TravelClient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{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>public synchronized static OMElement sendmessage(String string, int amount) throws Exception</w:t>
      </w:r>
    </w:p>
    <w:p w:rsidR="000E7F17" w:rsidRPr="00BE1224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855E69">
        <w:rPr>
          <w:rFonts w:ascii="Times New Roman" w:hAnsi="Times New Roman"/>
          <w:szCs w:val="21"/>
        </w:rPr>
        <w:tab/>
      </w:r>
      <w:r w:rsidRPr="00BE1224">
        <w:rPr>
          <w:rFonts w:ascii="Times New Roman" w:hAnsi="Times New Roman"/>
          <w:szCs w:val="21"/>
          <w:lang w:val="fr-FR"/>
        </w:rPr>
        <w:t>{</w:t>
      </w:r>
    </w:p>
    <w:p w:rsidR="000E7F17" w:rsidRPr="00BE1224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  <w:t>OMElement res=null;</w:t>
      </w:r>
    </w:p>
    <w:p w:rsidR="000E7F17" w:rsidRPr="00BE1224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  <w:t>ServiceClient sc=null;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  <w:t xml:space="preserve"> </w:t>
      </w:r>
      <w:r w:rsidRPr="00855E69">
        <w:rPr>
          <w:rFonts w:ascii="Times New Roman" w:hAnsi="Times New Roman"/>
          <w:szCs w:val="21"/>
        </w:rPr>
        <w:t xml:space="preserve">try {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sc = new ServiceClient();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Options opts = new Options();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opts.setTo(new EndpointReference(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        "http://localhost:8080/ode/processes/TravelAgency"));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opts.setAction("www.ustb.edu.cn/bpel/travelagency/process");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sc.setOptions(opts);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long startTime = Calendar.getInstance().getTimeInMillis();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 res = sc.sendReceive(createPayLoad(string,amount));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long endTime = Calendar.getInstance().getTimeInMillis();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System.out.println(string+"&amp;&amp;"+amount);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System.out.println</w:t>
      </w:r>
      <w:r>
        <w:rPr>
          <w:rFonts w:ascii="Times New Roman" w:hAnsi="Times New Roman"/>
          <w:szCs w:val="21"/>
        </w:rPr>
        <w:t>(</w:t>
      </w:r>
      <w:r w:rsidRPr="00855E69">
        <w:rPr>
          <w:rFonts w:ascii="Times New Roman" w:hAnsi="Times New Roman"/>
          <w:szCs w:val="21"/>
        </w:rPr>
        <w:t>res);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} catch (AxisFault e) {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    e.printStackTrace();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}finally{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</w:t>
      </w:r>
      <w:r w:rsidRPr="00855E69">
        <w:rPr>
          <w:rFonts w:ascii="Times New Roman" w:hAnsi="Times New Roman"/>
          <w:szCs w:val="21"/>
        </w:rPr>
        <w:tab/>
        <w:t xml:space="preserve"> sc.cleanupTransport();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 }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 xml:space="preserve">        return res;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>}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public static OMElement createPayLoad(String string,int parameter2){ 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    OMFactory fac = OMAbstractFactory.getOMFactory();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    OMNamespace omNs = fac.createOMNamespace("www.ustb.edu.cn/bpel/travelagency", "ustb"); </w:t>
      </w:r>
    </w:p>
    <w:p w:rsidR="000E7F17" w:rsidRPr="00BE1224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855E69">
        <w:rPr>
          <w:rFonts w:ascii="Times New Roman" w:hAnsi="Times New Roman"/>
          <w:szCs w:val="21"/>
        </w:rPr>
        <w:tab/>
        <w:t xml:space="preserve">        </w:t>
      </w:r>
      <w:r w:rsidRPr="00BE1224">
        <w:rPr>
          <w:rFonts w:ascii="Times New Roman" w:hAnsi="Times New Roman"/>
          <w:szCs w:val="21"/>
          <w:lang w:val="fr-FR"/>
        </w:rPr>
        <w:t xml:space="preserve">OMNamespace omNs1 = fac.createOMNamespace("www.ustb.edu.cn/bpel/travelagency", "ustb");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fr-FR"/>
        </w:rPr>
        <w:tab/>
        <w:t xml:space="preserve">        </w:t>
      </w:r>
      <w:r w:rsidRPr="00855E69">
        <w:rPr>
          <w:rFonts w:ascii="Times New Roman" w:hAnsi="Times New Roman"/>
          <w:szCs w:val="21"/>
        </w:rPr>
        <w:t xml:space="preserve">OMElement method = fac.createOMElement("TravelAgencyRequest",omNs);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    OMElement value1 = fac.createOMElement("name",omNs1);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    OMElement value2 = fac.createOMElement("amount",omNs1);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    value1.setText(string+"");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    value2.setText(parameter2+"");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    method.addChild(value1) 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    method.addChild(value2) 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   System.out.println(method);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    return method;   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 xml:space="preserve">    } ;</w:t>
      </w:r>
    </w:p>
    <w:p w:rsidR="000E7F17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}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com.test;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java.util.HashMap;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import java.util.Iterator;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java.util.Map;</w:t>
      </w:r>
    </w:p>
    <w:p w:rsidR="000E7F17" w:rsidRPr="00BE1224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org.dom4j.Document;</w:t>
      </w:r>
    </w:p>
    <w:p w:rsidR="000E7F17" w:rsidRPr="00BE1224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org.dom4j.Element;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StringMapper {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>private static Map&lt;String, String&gt; stringMap =</w:t>
      </w:r>
      <w:r>
        <w:rPr>
          <w:rFonts w:ascii="Times New Roman" w:hAnsi="Times New Roman"/>
          <w:szCs w:val="21"/>
        </w:rPr>
        <w:t xml:space="preserve"> new HashMap&lt;String, String&gt;();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>static {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Document document = XMLHelper_Ran.openXMLFile("string_en.xml");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Element root = document.getRootElement();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for (Iterator iter = root.elementIterator(); iter.hasNext();) {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Element element = (Element) iter.next();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String name = null;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String value = null;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for (Iterator ii = element.elementIterator(); ii.hasNext();) {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Element e = (Element) ii.next();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if (e.getName().equals("name")) {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name = e.getText();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} else if (e.getName().equals("value")) {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value = e.getText();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}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}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if (name != null &amp;&amp; value != null) {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stringMap.put(name, value);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}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}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>public static String get(String name) {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</w:r>
      <w:r w:rsidRPr="00855E69">
        <w:rPr>
          <w:rFonts w:ascii="Times New Roman" w:hAnsi="Times New Roman"/>
          <w:szCs w:val="21"/>
        </w:rPr>
        <w:tab/>
        <w:t>return stringMap.get(name);</w:t>
      </w:r>
    </w:p>
    <w:p w:rsidR="000E7F17" w:rsidRPr="00855E69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ab/>
        <w:t>}</w:t>
      </w:r>
    </w:p>
    <w:p w:rsidR="000E7F17" w:rsidRDefault="000E7F17" w:rsidP="00855E69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855E69">
        <w:rPr>
          <w:rFonts w:ascii="Times New Roman" w:hAnsi="Times New Roman"/>
          <w:szCs w:val="21"/>
        </w:rPr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com.test;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com.test.update.InventoryUpdate;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com.test.update.ProductUpdate;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com.test.update.ShelfUpdate;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c</w:t>
      </w:r>
      <w:r>
        <w:rPr>
          <w:rFonts w:ascii="Times New Roman" w:hAnsi="Times New Roman"/>
          <w:szCs w:val="21"/>
        </w:rPr>
        <w:t>om.test.update.WarehouseUpdate;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public class smartUpdate 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public static void update(){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InventoryUpdate inventory=new InventoryUpdate();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inventory.inventoryupdate();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ProductUpdate product=new ProductUpdate();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product.productupdate();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ShelfUpdate shelf=new ShelfUpdate();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try 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shelf.shelfupdate();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} catch (Exception e) 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e.printStackTrace();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WarehouseUpdate warehouse=new WarehouseUpdate();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try 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warehouse.warehouseupdate();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Thread.sleep(1000);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} catch (Exception e) 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e.printStackTrace();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}</w:t>
      </w:r>
    </w:p>
    <w:p w:rsidR="000E7F17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com.test;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java.util.Calendar;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org.apache.axiom.om.OMAbstractFactory;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org.apache.axiom.om.OMElement;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org.apache.axiom.om.OMFactory;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org.apache.axiom.om.OMNamespace;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org.apache.axis2.AxisFault;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org.apache.axis2.addressing.EndpointReference;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org.apache.axis2.client.Options;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org.apache.axis2.client.ServiceClient;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public class quoteprocessclient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public synchronized static OMElement sendmessage(String name, int amount) throws Exception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03093E">
        <w:rPr>
          <w:rFonts w:ascii="Times New Roman" w:hAnsi="Times New Roman"/>
          <w:szCs w:val="21"/>
        </w:rPr>
        <w:tab/>
      </w:r>
      <w:r w:rsidRPr="00BE1224">
        <w:rPr>
          <w:rFonts w:ascii="Times New Roman" w:hAnsi="Times New Roman"/>
          <w:szCs w:val="21"/>
          <w:lang w:val="fr-FR"/>
        </w:rPr>
        <w:t>{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  <w:t>OMElement res=null;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  <w:t>ServiceClient sc =null;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</w:r>
      <w:r w:rsidRPr="0003093E">
        <w:rPr>
          <w:rFonts w:ascii="Times New Roman" w:hAnsi="Times New Roman"/>
          <w:szCs w:val="21"/>
        </w:rPr>
        <w:t xml:space="preserve">try {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 xml:space="preserve">sc = new ServiceClient();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Options opts = new Options();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opts.setTo(new EndpointReference(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</w:t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 xml:space="preserve">"http://localhost:8080/ode/processes/QuoteProcess"));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opts.setAction("www.ustb.edu.cn/bpel/quoteprocess/process");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sc.setOptions(opts);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long startTime = Calendar.getInstance().getTimeInMillis();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res = sc.sendReceive(createPayLoad(name,amount));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long endTime = Calendar.getInstance().getTimeInMillis();                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System.out.println(name+"&amp;&amp;"+amount);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System.out.println(res);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} catch (AxisFault e) {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e.printStackTrace();            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} finally{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</w:t>
      </w:r>
      <w:r w:rsidRPr="0003093E">
        <w:rPr>
          <w:rFonts w:ascii="Times New Roman" w:hAnsi="Times New Roman"/>
          <w:szCs w:val="21"/>
        </w:rPr>
        <w:tab/>
        <w:t>sc.cleanupTransport();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}</w:t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 xml:space="preserve">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return res;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public static OMElement createPayLoad(String parameter1,int parameter2){ 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 xml:space="preserve">OMFactory fac = OMAbstractFactory.getOMFactory();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 xml:space="preserve">OMNamespace omNs = fac.createOMNamespace("www.ustb.edu.cn/bpel/quoteprocess", "ustb"); 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BE1224">
        <w:rPr>
          <w:rFonts w:ascii="Times New Roman" w:hAnsi="Times New Roman"/>
          <w:szCs w:val="21"/>
          <w:lang w:val="fr-FR"/>
        </w:rPr>
        <w:t xml:space="preserve">OMNamespace omNs1 = fac.createOMNamespace("www.ustb.edu.cn/bpel/quoteprocess", "ustb");  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  <w:t xml:space="preserve">OMElement method = fac.createOMElement("QuoteProcessRequest",omNs);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</w:r>
      <w:r w:rsidRPr="0003093E">
        <w:rPr>
          <w:rFonts w:ascii="Times New Roman" w:hAnsi="Times New Roman"/>
          <w:szCs w:val="21"/>
        </w:rPr>
        <w:t xml:space="preserve">OMElement value1 = fac.createOMElement("Name",omNs1);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OMElement value2 = fac.createOMElement("Amount",omNs1);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 xml:space="preserve">value1.setText(parameter1);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value2.setText(parameter2+"");</w:t>
      </w:r>
      <w:r w:rsidRPr="0003093E">
        <w:rPr>
          <w:rFonts w:ascii="Times New Roman" w:hAnsi="Times New Roman"/>
          <w:szCs w:val="21"/>
        </w:rPr>
        <w:tab/>
        <w:t xml:space="preserve">     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method.addChild(value1) 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method.addChild(value2) 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System.out.println("</w:t>
      </w:r>
      <w:r w:rsidRPr="0003093E">
        <w:rPr>
          <w:rFonts w:ascii="Tahoma" w:hAnsi="Tahoma" w:cs="Tahoma"/>
          <w:szCs w:val="21"/>
        </w:rPr>
        <w:t>���</w:t>
      </w:r>
      <w:r w:rsidRPr="0003093E">
        <w:rPr>
          <w:rFonts w:ascii="MS Mincho" w:eastAsia="MS Mincho" w:hAnsi="MS Mincho" w:cs="MS Mincho" w:hint="eastAsia"/>
          <w:szCs w:val="21"/>
        </w:rPr>
        <w:t>͵</w:t>
      </w:r>
      <w:r w:rsidRPr="0003093E">
        <w:rPr>
          <w:rFonts w:ascii="Tahoma" w:hAnsi="Tahoma" w:cs="Tahoma"/>
          <w:szCs w:val="21"/>
        </w:rPr>
        <w:t>���</w:t>
      </w:r>
      <w:r w:rsidRPr="0003093E">
        <w:rPr>
          <w:rFonts w:ascii="Microsoft Sans Serif" w:hAnsi="Microsoft Sans Serif" w:cs="Microsoft Sans Serif"/>
          <w:szCs w:val="21"/>
        </w:rPr>
        <w:t>Ϣ</w:t>
      </w:r>
      <w:r w:rsidRPr="0003093E">
        <w:rPr>
          <w:rFonts w:ascii="Times New Roman" w:hAnsi="Times New Roman"/>
          <w:szCs w:val="21"/>
        </w:rPr>
        <w:t>:"+method);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return method;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}</w:t>
      </w:r>
      <w:r w:rsidRPr="0003093E">
        <w:rPr>
          <w:rFonts w:ascii="Times New Roman" w:hAnsi="Times New Roman"/>
          <w:szCs w:val="21"/>
        </w:rPr>
        <w:tab/>
        <w:t xml:space="preserve">    </w:t>
      </w:r>
    </w:p>
    <w:p w:rsidR="000E7F17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com.test;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java.util.ArrayList;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java.util.Iterator;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java.util.List;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org.apache.axiom.om.OMElement;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org.apache.axiom.om.OMNode;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public class OmelementParse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public static List&lt;String&gt; getresult(OMElement element)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if (element == null){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return null;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Iterator iterator = element.getChildElements();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List&lt;String&gt; list = new ArrayList&lt;String&gt;();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while (iterator.hasNext())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OMNode omNode = (OMNode) iterator.next();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if (omNode.getType() == OMNode.ELEMENT_NODE){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OMElement omElement = (OMElement) omNode;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String temp=omElement.getText().trim();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list.add(temp);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return list;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}</w:t>
      </w:r>
    </w:p>
    <w:p w:rsidR="000E7F17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package com.test;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java.util.Calendar;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org.apache.axiom.om.OMAbstractFactory;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org.apache.axiom.om.OMElement;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org.apache.axiom.om.OMFactory;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org.apache.axiom.om.OMNamespace;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org.apache.axis2.AxisFault;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import org.apache.axis2.addressing.EndpointReference;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org.apache.axis2.client.Options;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org.apache.axis2.client.ServiceClient;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public class MessageClient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public synchronized static OMElement sendmessage(String name, int amount) throws Exception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03093E">
        <w:rPr>
          <w:rFonts w:ascii="Times New Roman" w:hAnsi="Times New Roman"/>
          <w:szCs w:val="21"/>
        </w:rPr>
        <w:tab/>
      </w:r>
      <w:r w:rsidRPr="00BE1224">
        <w:rPr>
          <w:rFonts w:ascii="Times New Roman" w:hAnsi="Times New Roman"/>
          <w:szCs w:val="21"/>
          <w:lang w:val="fr-FR"/>
        </w:rPr>
        <w:t>{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  <w:t>OMElement res=null;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  <w:t>ServiceClient sc=null;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fr-FR"/>
        </w:rPr>
        <w:tab/>
      </w:r>
      <w:r w:rsidRPr="00BE1224">
        <w:rPr>
          <w:rFonts w:ascii="Times New Roman" w:hAnsi="Times New Roman"/>
          <w:szCs w:val="21"/>
          <w:lang w:val="fr-FR"/>
        </w:rPr>
        <w:tab/>
        <w:t xml:space="preserve"> </w:t>
      </w:r>
      <w:r w:rsidRPr="0003093E">
        <w:rPr>
          <w:rFonts w:ascii="Times New Roman" w:hAnsi="Times New Roman"/>
          <w:szCs w:val="21"/>
        </w:rPr>
        <w:t xml:space="preserve">try {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  sc = new ServiceClient();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 Options opts = new Options();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 opts.setTo(new EndpointReference(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         "http://localhost:8080/ode/processes/SmartShelfProcess"));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 opts.setAction("ustb.bpel.org/process");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 sc.setOptions(opts);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 long startTime = Calendar.getInstance().getTimeInMillis();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  res = sc.sendReceive(createPayLoad(name,amount));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 long endTime = Calendar.getInstance().getTimeInMillis();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    System.out.println(name+"&amp;&amp;"+amount);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da-DK"/>
        </w:rPr>
      </w:pPr>
      <w:r w:rsidRPr="0003093E">
        <w:rPr>
          <w:rFonts w:ascii="Times New Roman" w:hAnsi="Times New Roman"/>
          <w:szCs w:val="21"/>
        </w:rPr>
        <w:t xml:space="preserve">            </w:t>
      </w:r>
      <w:r w:rsidRPr="00BE1224">
        <w:rPr>
          <w:rFonts w:ascii="Times New Roman" w:hAnsi="Times New Roman"/>
          <w:szCs w:val="21"/>
          <w:lang w:val="da-DK"/>
        </w:rPr>
        <w:t>System.out.println("SmartShelf-----"+res);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da-DK"/>
        </w:rPr>
      </w:pPr>
      <w:r w:rsidRPr="00BE1224">
        <w:rPr>
          <w:rFonts w:ascii="Times New Roman" w:hAnsi="Times New Roman"/>
          <w:szCs w:val="21"/>
          <w:lang w:val="da-DK"/>
        </w:rPr>
        <w:t xml:space="preserve">         } catch (AxisFault e) {  </w:t>
      </w:r>
    </w:p>
    <w:p w:rsidR="000E7F17" w:rsidRPr="00BE1224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da-DK"/>
        </w:rPr>
      </w:pPr>
      <w:r w:rsidRPr="00BE1224">
        <w:rPr>
          <w:rFonts w:ascii="Times New Roman" w:hAnsi="Times New Roman"/>
          <w:szCs w:val="21"/>
          <w:lang w:val="da-DK"/>
        </w:rPr>
        <w:t xml:space="preserve">             e.printStackTrace();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da-DK"/>
        </w:rPr>
        <w:t xml:space="preserve">         </w:t>
      </w:r>
      <w:r w:rsidRPr="0003093E">
        <w:rPr>
          <w:rFonts w:ascii="Times New Roman" w:hAnsi="Times New Roman"/>
          <w:szCs w:val="21"/>
        </w:rPr>
        <w:t>}finally{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</w:t>
      </w:r>
      <w:r w:rsidRPr="0003093E">
        <w:rPr>
          <w:rFonts w:ascii="Times New Roman" w:hAnsi="Times New Roman"/>
          <w:szCs w:val="21"/>
        </w:rPr>
        <w:tab/>
        <w:t xml:space="preserve"> sc.cleanupTransport ();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 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 xml:space="preserve">        return res;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public static OMElement createPayLoad(String parameter1,int parameter2){ 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OMFactory fac = OMAbstractFactory.getOMFactory();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OMNamespace omNs = fac.createOMNamespace("ustb.bpel.org", "ustb");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OMNamespace omNs1 = fac.createOMNamespace("ustb.bpel.org", "ustb");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OMElement method = fac.createOMElement("SmartShelfProcessRequest",omNs);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OMElement value1 = fac.createOMElement("name",omNs1);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OMElement value2 = fac.createOMElement("amount",omNs1);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value1.setText(parameter1);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value2.setText(parameter2+"");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method.addChild(value1) 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method.addChild(value2) 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System.out.println(method);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    return method; 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 xml:space="preserve">    } ;</w:t>
      </w:r>
    </w:p>
    <w:p w:rsidR="000E7F17" w:rsidRPr="0003093E" w:rsidRDefault="000E7F17" w:rsidP="0003093E">
      <w:pPr>
        <w:widowControl/>
        <w:spacing w:line="274" w:lineRule="exact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com.test;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java.io.File;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public class getFiles 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  <w:t>public static void main(String[] args) 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File files = new File(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"C:\\Users\\Administrator\\Desktop\\</w:t>
      </w:r>
      <w:r w:rsidRPr="0003093E">
        <w:rPr>
          <w:rFonts w:ascii="Times New Roman" w:hAnsi="Times New Roman" w:hint="eastAsia"/>
          <w:szCs w:val="21"/>
        </w:rPr>
        <w:t>实验</w:t>
      </w:r>
      <w:r w:rsidRPr="0003093E">
        <w:rPr>
          <w:rFonts w:ascii="Times New Roman" w:hAnsi="Times New Roman"/>
          <w:szCs w:val="21"/>
        </w:rPr>
        <w:t>\\travelmutant\\");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 xml:space="preserve">File[] filess = files.listFiles();          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for (int i = 0; i &lt; filess.length; i++){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System.out.println(filess[i]);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}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ab/>
      </w:r>
      <w:r w:rsidRPr="0003093E">
        <w:rPr>
          <w:rFonts w:ascii="Times New Roman" w:hAnsi="Times New Roman"/>
          <w:szCs w:val="21"/>
        </w:rPr>
        <w:tab/>
        <w:t>Sys</w:t>
      </w:r>
      <w:r>
        <w:rPr>
          <w:rFonts w:ascii="Times New Roman" w:hAnsi="Times New Roman"/>
          <w:szCs w:val="21"/>
        </w:rPr>
        <w:t>tem.out.println(filess.length);</w:t>
      </w:r>
    </w:p>
    <w:p w:rsidR="000E7F17" w:rsidRPr="0003093E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Default="000E7F17" w:rsidP="0003093E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3093E">
        <w:rPr>
          <w:rFonts w:ascii="Times New Roman" w:hAnsi="Times New Roman"/>
          <w:szCs w:val="21"/>
        </w:rPr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com.test;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java.io.BufferedInputStream;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java.io.BufferedOutputStream;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java.io.BufferedReader;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java.io.File;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java.io.FileInputStream;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java.io.FileNotFoundException;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java.io.FileReader;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java.io.IOException;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java.io.PrintStream;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java.io.RandomAccessFile;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java.io.Reader;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java.util.ArrayList;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java.util.HashMap;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import javax.swing.JTextArea;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 xml:space="preserve">import </w:t>
      </w:r>
      <w:r>
        <w:rPr>
          <w:rFonts w:ascii="Times New Roman" w:hAnsi="Times New Roman"/>
          <w:szCs w:val="21"/>
        </w:rPr>
        <w:t>com.test.bpelbean.TestcaseNode;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public class FileControl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static String re=null;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static Boolean deletefile( String deployname, String abstractfilename) throws InterruptedException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boolean flag = false;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String path = "D:/Programs/tomcat 6old/webapps/ode/WEB-INF/processes";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 directory=new File(path);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if (!directory.isDirectory()) {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System.out.println("</w:t>
      </w:r>
      <w:r w:rsidRPr="00011397">
        <w:rPr>
          <w:rFonts w:ascii="Times New Roman" w:hAnsi="Times New Roman" w:hint="eastAsia"/>
          <w:szCs w:val="21"/>
        </w:rPr>
        <w:t>删除文件夹找不到</w:t>
      </w:r>
      <w:r w:rsidRPr="00011397">
        <w:rPr>
          <w:rFonts w:ascii="Times New Roman" w:hAnsi="Times New Roman"/>
          <w:szCs w:val="21"/>
        </w:rPr>
        <w:t>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flag = false;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}else{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flag=parse(directory,deployname,abstractfilename);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return flag;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}</w:t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static void readFileByLines(String fileName, JTextArea expectArea)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File file = new File(fileName);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BufferedReader reader = 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</w:t>
      </w:r>
      <w:r w:rsidRPr="00011397">
        <w:rPr>
          <w:rFonts w:ascii="Times New Roman" w:hAnsi="Times New Roman"/>
          <w:szCs w:val="21"/>
        </w:rPr>
        <w:tab/>
        <w:t>System.out.println("</w:t>
      </w:r>
      <w:r w:rsidRPr="00011397">
        <w:rPr>
          <w:rFonts w:ascii="Times New Roman" w:hAnsi="Times New Roman" w:hint="eastAsia"/>
          <w:szCs w:val="21"/>
        </w:rPr>
        <w:t>以行为单位读取文件内容，一次读一整行：</w:t>
      </w:r>
      <w:r w:rsidRPr="00011397">
        <w:rPr>
          <w:rFonts w:ascii="Times New Roman" w:hAnsi="Times New Roman"/>
          <w:szCs w:val="21"/>
        </w:rPr>
        <w:t>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reader = new BufferedReader(new FileReader(file));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String tempString = 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int line = 1;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while ((tempString = reader.readLine()) != null) {</w:t>
      </w:r>
    </w:p>
    <w:p w:rsidR="000E7F17" w:rsidRPr="00BE1224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pt-BR"/>
        </w:rPr>
      </w:pPr>
      <w:r w:rsidRPr="00011397">
        <w:rPr>
          <w:rFonts w:ascii="Times New Roman" w:hAnsi="Times New Roman"/>
          <w:szCs w:val="21"/>
        </w:rPr>
        <w:tab/>
        <w:t xml:space="preserve">            </w:t>
      </w:r>
      <w:r w:rsidRPr="00BE1224">
        <w:rPr>
          <w:rFonts w:ascii="Times New Roman" w:hAnsi="Times New Roman"/>
          <w:szCs w:val="21"/>
          <w:lang w:val="pt-BR"/>
        </w:rPr>
        <w:t>expectArea.append(tempString+"\r\n");</w:t>
      </w:r>
      <w:r w:rsidRPr="00BE1224">
        <w:rPr>
          <w:rFonts w:ascii="Times New Roman" w:hAnsi="Times New Roman"/>
          <w:szCs w:val="21"/>
          <w:lang w:val="pt-BR"/>
        </w:rPr>
        <w:tab/>
        <w:t xml:space="preserve">            </w:t>
      </w:r>
      <w:r w:rsidRPr="00BE1224">
        <w:rPr>
          <w:rFonts w:ascii="Times New Roman" w:hAnsi="Times New Roman"/>
          <w:szCs w:val="21"/>
          <w:lang w:val="pt-BR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pt-BR"/>
        </w:rPr>
        <w:tab/>
        <w:t xml:space="preserve">            </w:t>
      </w:r>
      <w:r w:rsidRPr="00011397">
        <w:rPr>
          <w:rFonts w:ascii="Times New Roman" w:hAnsi="Times New Roman"/>
          <w:szCs w:val="21"/>
        </w:rPr>
        <w:t>System.out.println("line " + line + ": " + tempString);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line++;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reader.close();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}catch (IOException e)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e.printStackTrace();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}finally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if (reader != null)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    reader.close();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} catch (IOException e1)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static void readFileByLines(String fileName,HashMap&lt;String,Integer&gt; Path,String flag,JTextArea expectArea)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File file = new File(fileName);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BufferedReader reader = 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</w:t>
      </w:r>
      <w:r w:rsidRPr="00011397">
        <w:rPr>
          <w:rFonts w:ascii="Times New Roman" w:hAnsi="Times New Roman"/>
          <w:szCs w:val="21"/>
        </w:rPr>
        <w:tab/>
        <w:t>System.out.println("</w:t>
      </w:r>
      <w:r w:rsidRPr="00011397">
        <w:rPr>
          <w:rFonts w:ascii="Times New Roman" w:hAnsi="Times New Roman" w:hint="eastAsia"/>
          <w:szCs w:val="21"/>
        </w:rPr>
        <w:t>以行为单位读取文件内容，一次读一整行：</w:t>
      </w:r>
      <w:r w:rsidRPr="00011397">
        <w:rPr>
          <w:rFonts w:ascii="Times New Roman" w:hAnsi="Times New Roman"/>
          <w:szCs w:val="21"/>
        </w:rPr>
        <w:t>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reader = new BufferedReader(new FileReader(file));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String tempString = 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int line = 1;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while ((tempString = reader.readLine()) != null)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</w:t>
      </w:r>
      <w:r w:rsidRPr="00011397">
        <w:rPr>
          <w:rFonts w:ascii="Times New Roman" w:hAnsi="Times New Roman"/>
          <w:szCs w:val="21"/>
        </w:rPr>
        <w:tab/>
        <w:t>if(tempString.contains(flag)){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if(Path.containsKey(tempString)){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Path.put(tempString, Path.get(tempString)+1);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}else{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Path.put(tempString, 1);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expectArea.append(tempString+"\r\n");</w:t>
      </w:r>
      <w:r w:rsidRPr="00011397">
        <w:rPr>
          <w:rFonts w:ascii="Times New Roman" w:hAnsi="Times New Roman"/>
          <w:szCs w:val="21"/>
        </w:rPr>
        <w:tab/>
        <w:t xml:space="preserve">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System.out.println("line " + line + ": " + tempString);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            line++;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}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reader.close();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}catch (IOException e)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e.printStackTrace();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}finally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if (reader != null)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    reader.close();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} catch (IOException e1)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static ArrayList readFile(String fileName, JTextArea expectArea)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 file = new File(fileName);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BufferedReader reader = 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ArrayList list=new ArrayList();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try{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</w:t>
      </w:r>
      <w:r w:rsidRPr="00011397">
        <w:rPr>
          <w:rFonts w:ascii="Times New Roman" w:hAnsi="Times New Roman"/>
          <w:szCs w:val="21"/>
        </w:rPr>
        <w:tab/>
        <w:t>System.out.println("</w:t>
      </w:r>
      <w:r w:rsidRPr="00011397">
        <w:rPr>
          <w:rFonts w:ascii="Times New Roman" w:hAnsi="Times New Roman" w:hint="eastAsia"/>
          <w:szCs w:val="21"/>
        </w:rPr>
        <w:t>以行为单位读取文件内容，一次读一整行：</w:t>
      </w:r>
      <w:r w:rsidRPr="00011397">
        <w:rPr>
          <w:rFonts w:ascii="Times New Roman" w:hAnsi="Times New Roman"/>
          <w:szCs w:val="21"/>
        </w:rPr>
        <w:t>");</w:t>
      </w:r>
      <w:r w:rsidRPr="00011397">
        <w:rPr>
          <w:rFonts w:ascii="Times New Roman" w:hAnsi="Times New Roman"/>
          <w:szCs w:val="21"/>
        </w:rPr>
        <w:tab/>
        <w:t xml:space="preserve">           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reader = new BufferedReader(new FileReader(file));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String tempString = 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int line = 1;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tempString=reader.readLine();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System.out.println(reader.readLine());</w:t>
      </w:r>
      <w:r w:rsidRPr="00011397">
        <w:rPr>
          <w:rFonts w:ascii="Times New Roman" w:hAnsi="Times New Roman"/>
          <w:szCs w:val="21"/>
        </w:rPr>
        <w:tab/>
        <w:t xml:space="preserve">          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System.out.println(tempString);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String[] str=tempString.split("#");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list.add("entry");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list.add("receiveInput");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expectArea.append("entry");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expectArea.append("receiveInput");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for(int i=0;i&lt;str.length;i++){</w:t>
      </w:r>
      <w:r w:rsidRPr="00011397">
        <w:rPr>
          <w:rFonts w:ascii="Times New Roman" w:hAnsi="Times New Roman"/>
          <w:szCs w:val="21"/>
        </w:rPr>
        <w:tab/>
        <w:t xml:space="preserve">            </w:t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</w:t>
      </w:r>
      <w:r w:rsidRPr="00011397">
        <w:rPr>
          <w:rFonts w:ascii="Times New Roman" w:hAnsi="Times New Roman"/>
          <w:szCs w:val="21"/>
        </w:rPr>
        <w:tab/>
        <w:t>expectArea.append(str[i]+" ");</w:t>
      </w:r>
      <w:r w:rsidRPr="00011397">
        <w:rPr>
          <w:rFonts w:ascii="Times New Roman" w:hAnsi="Times New Roman"/>
          <w:szCs w:val="21"/>
        </w:rPr>
        <w:tab/>
        <w:t xml:space="preserve">            </w:t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list.add(str[i]);</w:t>
      </w:r>
      <w:r w:rsidRPr="00011397">
        <w:rPr>
          <w:rFonts w:ascii="Times New Roman" w:hAnsi="Times New Roman"/>
          <w:szCs w:val="21"/>
        </w:rPr>
        <w:tab/>
        <w:t xml:space="preserve">            </w:t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if(i%5==0){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</w:t>
      </w:r>
      <w:r w:rsidRPr="00011397">
        <w:rPr>
          <w:rFonts w:ascii="Times New Roman" w:hAnsi="Times New Roman"/>
          <w:szCs w:val="21"/>
        </w:rPr>
        <w:tab/>
        <w:t>expectArea.append("\n");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expectArea.append("replyOutput");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list.add("replyOutPut");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}catch (IOException e)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</w:t>
      </w:r>
      <w:r w:rsidRPr="00011397">
        <w:rPr>
          <w:rFonts w:ascii="Times New Roman" w:hAnsi="Times New Roman"/>
          <w:szCs w:val="21"/>
        </w:rPr>
        <w:tab/>
        <w:t>e.printStackTrace();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}finally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if (reader != null)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</w:t>
      </w:r>
      <w:r w:rsidRPr="00011397">
        <w:rPr>
          <w:rFonts w:ascii="Times New Roman" w:hAnsi="Times New Roman"/>
          <w:szCs w:val="21"/>
        </w:rPr>
        <w:tab/>
        <w:t>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reader.close();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} catch (IOException e1)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</w:t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</w:t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</w:t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return list;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static ArrayList readFileEndLine(String fileName)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File file = new File(fileName);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BufferedReader reader = 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ArrayList list=new ArrayList();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System.out.println("</w:t>
      </w:r>
      <w:r w:rsidRPr="00011397">
        <w:rPr>
          <w:rFonts w:ascii="Times New Roman" w:hAnsi="Times New Roman" w:hint="eastAsia"/>
          <w:szCs w:val="21"/>
        </w:rPr>
        <w:t>以行为单位读取文件内容，一次读一整行：</w:t>
      </w:r>
      <w:r w:rsidRPr="00011397">
        <w:rPr>
          <w:rFonts w:ascii="Times New Roman" w:hAnsi="Times New Roman"/>
          <w:szCs w:val="21"/>
        </w:rPr>
        <w:t>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reader = new BufferedReader(new FileReader(file));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String tempString = 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 xml:space="preserve">            int line = 1;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String s=null;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while((s=reader.readLine())!=null){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</w:t>
      </w:r>
      <w:r w:rsidRPr="00011397">
        <w:rPr>
          <w:rFonts w:ascii="Times New Roman" w:hAnsi="Times New Roman"/>
          <w:szCs w:val="21"/>
        </w:rPr>
        <w:tab/>
        <w:t xml:space="preserve">   s=tempString;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System.out.println(tempString);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String[] str=tempString.split("#");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list.add("entry");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list.add("receiveInput");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for(int i=0;i&lt;str.length;i++){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</w:t>
      </w:r>
      <w:r w:rsidRPr="00011397">
        <w:rPr>
          <w:rFonts w:ascii="Times New Roman" w:hAnsi="Times New Roman"/>
          <w:szCs w:val="21"/>
        </w:rPr>
        <w:tab/>
        <w:t>list.add(str[i]);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list.add("replyOutPut");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 catch (IOException e)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e.printStackTrace();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 finally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if (reader != null)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    reader.close();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} catch (IOException e1)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return list;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static void parseWsdlPath(String deployname,File directory){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if(directory.isDirectory()){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File[] files=directory.listFiles();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for(int i=0;i&lt;files.length;i++){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if(files[i].isFile()){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String curName=files[i].getName();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if(curName.equals(deployname)){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System.out.println(files[i].getParentFile().getAbsolutePath());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re=files[i].getParentFile().getAbsolutePath();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}else{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 directorynew=new File(directory+"/"+files[i].getName());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parseWsdlPath(deployname,directorynew);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private static boolean parse(File directory, String deletename,String abstractfilename) throws InterruptedException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boolean flag=false;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if(directory.isDirectory()){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File[] files = directory.listFiles();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for (int i = 0; i &lt; files.length; i++)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 (files[i].isFile())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String oldname = files[i].getName();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 (oldname.equals(deletename))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files[i].delete();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Thread.sleep(1000);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copyfile(files[i].getAbsolutePath(),abstractfilename);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 catch (Exception e)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e.printStackTrace();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System.out.println("</w:t>
      </w:r>
      <w:r w:rsidRPr="00011397">
        <w:rPr>
          <w:rFonts w:ascii="Times New Roman" w:hAnsi="Times New Roman" w:hint="eastAsia"/>
          <w:szCs w:val="21"/>
        </w:rPr>
        <w:t>删除</w:t>
      </w:r>
      <w:r w:rsidRPr="00011397">
        <w:rPr>
          <w:rFonts w:ascii="Times New Roman" w:hAnsi="Times New Roman"/>
          <w:szCs w:val="21"/>
        </w:rPr>
        <w:t>bpel</w:t>
      </w:r>
      <w:r w:rsidRPr="00011397">
        <w:rPr>
          <w:rFonts w:ascii="Times New Roman" w:hAnsi="Times New Roman" w:hint="eastAsia"/>
          <w:szCs w:val="21"/>
        </w:rPr>
        <w:t>文件成功</w:t>
      </w:r>
      <w:r w:rsidRPr="00011397">
        <w:rPr>
          <w:rFonts w:ascii="Times New Roman" w:hAnsi="Times New Roman"/>
          <w:szCs w:val="21"/>
        </w:rPr>
        <w:t>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String path = "D:/Programs/tomcat 6old/webapps/ode/WEB-INF/processes";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 odepath=new File(path);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File[] outer=odepath.listFiles();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for(int j=0;j&lt;outer.length;j++){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System.out.println(outer[j].getName());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if(outer[j].isFile()){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String deployname=files[i].getParentFile().getName()+".deployed";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System.out.println(outer[j].getName()+" "+deployname);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if(deployname.equals(outer[j].getName())){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System.out.println("</w:t>
      </w:r>
      <w:r w:rsidRPr="00011397">
        <w:rPr>
          <w:rFonts w:ascii="Times New Roman" w:hAnsi="Times New Roman" w:hint="eastAsia"/>
          <w:szCs w:val="21"/>
        </w:rPr>
        <w:t>删除</w:t>
      </w:r>
      <w:r w:rsidRPr="00011397">
        <w:rPr>
          <w:rFonts w:ascii="Times New Roman" w:hAnsi="Times New Roman"/>
          <w:szCs w:val="21"/>
        </w:rPr>
        <w:t>.deployed</w:t>
      </w:r>
      <w:r w:rsidRPr="00011397">
        <w:rPr>
          <w:rFonts w:ascii="Times New Roman" w:hAnsi="Times New Roman" w:hint="eastAsia"/>
          <w:szCs w:val="21"/>
        </w:rPr>
        <w:t>文件成功</w:t>
      </w:r>
      <w:r w:rsidRPr="00011397">
        <w:rPr>
          <w:rFonts w:ascii="Times New Roman" w:hAnsi="Times New Roman"/>
          <w:szCs w:val="21"/>
        </w:rPr>
        <w:t>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outer[j].delete();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Thread.sleep(100);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flag=true;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}else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 directorynew=new File(directory+"/"+files[i].getName());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parse(directorynew, deletename, abstractfilename);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return flag;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static Boolean copyfile(String topath, String frompath) throws Exception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boolean flag=false;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System.out.println(topath+"~~~~~~~~~~~~"+frompath);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 oldfile=new File(topath);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 newfile=new File(frompath);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System.out.println(newfile.exists()+"^^^^^^^^^^"+newfile.isFile());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if(oldfile.exists()){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oldfile.delete();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oldfile.createNewFile();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if((!newfile.exists())||(!newfile.isFile()))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System.out.println("</w:t>
      </w:r>
      <w:r w:rsidRPr="00011397">
        <w:rPr>
          <w:rFonts w:ascii="Times New Roman" w:hAnsi="Times New Roman" w:hint="eastAsia"/>
          <w:szCs w:val="21"/>
        </w:rPr>
        <w:t>路径不是一个</w:t>
      </w:r>
      <w:r w:rsidRPr="00011397">
        <w:rPr>
          <w:rFonts w:ascii="Times New Roman" w:hAnsi="Times New Roman"/>
          <w:szCs w:val="21"/>
        </w:rPr>
        <w:t>directory</w:t>
      </w:r>
      <w:r w:rsidRPr="00011397">
        <w:rPr>
          <w:rFonts w:ascii="Times New Roman" w:hAnsi="Times New Roman" w:hint="eastAsia"/>
          <w:szCs w:val="21"/>
        </w:rPr>
        <w:t>或者文件夹不存在</w:t>
      </w:r>
      <w:r w:rsidRPr="00011397">
        <w:rPr>
          <w:rFonts w:ascii="Times New Roman" w:hAnsi="Times New Roman"/>
          <w:szCs w:val="21"/>
        </w:rPr>
        <w:t>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flag=false;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}else{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FileInputStream fin = new FileInputStream(newfile.getAbsolutePath());</w:t>
      </w:r>
    </w:p>
    <w:p w:rsidR="000E7F1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BufferedInputStream bin = new BufferedInputStream(fin);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PrintStream pout = new PrintStream(oldfile);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BufferedOutputStream bout = new BufferedOutputStream(pout); </w:t>
      </w:r>
    </w:p>
    <w:p w:rsidR="000E7F1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int total =bin.available();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int count;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while((count = bin.available())!= 0)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int c = bin.read();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bout.write((char)c);    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bout.close();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pout.close();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bin.close();</w:t>
      </w:r>
    </w:p>
    <w:p w:rsidR="000E7F17" w:rsidRPr="00BE1224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da-DK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BE1224">
        <w:rPr>
          <w:rFonts w:ascii="Times New Roman" w:hAnsi="Times New Roman"/>
          <w:szCs w:val="21"/>
          <w:lang w:val="da-DK"/>
        </w:rPr>
        <w:t>fin.close();</w:t>
      </w:r>
    </w:p>
    <w:p w:rsidR="000E7F17" w:rsidRPr="00BE1224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da-DK"/>
        </w:rPr>
      </w:pPr>
      <w:r w:rsidRPr="00BE1224">
        <w:rPr>
          <w:rFonts w:ascii="Times New Roman" w:hAnsi="Times New Roman"/>
          <w:szCs w:val="21"/>
          <w:lang w:val="da-DK"/>
        </w:rPr>
        <w:tab/>
      </w:r>
      <w:r w:rsidRPr="00BE1224">
        <w:rPr>
          <w:rFonts w:ascii="Times New Roman" w:hAnsi="Times New Roman"/>
          <w:szCs w:val="21"/>
          <w:lang w:val="da-DK"/>
        </w:rPr>
        <w:tab/>
      </w:r>
      <w:r w:rsidRPr="00BE1224">
        <w:rPr>
          <w:rFonts w:ascii="Times New Roman" w:hAnsi="Times New Roman"/>
          <w:szCs w:val="21"/>
          <w:lang w:val="da-DK"/>
        </w:rPr>
        <w:tab/>
        <w:t>flag=true;</w:t>
      </w:r>
    </w:p>
    <w:p w:rsidR="000E7F17" w:rsidRPr="00BE1224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da-DK"/>
        </w:rPr>
      </w:pPr>
      <w:r w:rsidRPr="00BE1224">
        <w:rPr>
          <w:rFonts w:ascii="Times New Roman" w:hAnsi="Times New Roman"/>
          <w:szCs w:val="21"/>
          <w:lang w:val="da-DK"/>
        </w:rPr>
        <w:t xml:space="preserve">        }</w:t>
      </w:r>
    </w:p>
    <w:p w:rsidR="000E7F17" w:rsidRPr="00BE1224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da-DK"/>
        </w:rPr>
      </w:pPr>
      <w:r w:rsidRPr="00BE1224">
        <w:rPr>
          <w:rFonts w:ascii="Times New Roman" w:hAnsi="Times New Roman"/>
          <w:szCs w:val="21"/>
          <w:lang w:val="da-DK"/>
        </w:rPr>
        <w:tab/>
      </w:r>
      <w:r w:rsidRPr="00BE1224">
        <w:rPr>
          <w:rFonts w:ascii="Times New Roman" w:hAnsi="Times New Roman"/>
          <w:szCs w:val="21"/>
          <w:lang w:val="da-DK"/>
        </w:rPr>
        <w:tab/>
        <w:t>return flag;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da-DK"/>
        </w:rPr>
        <w:tab/>
      </w:r>
      <w:r w:rsidRPr="00011397">
        <w:rPr>
          <w:rFonts w:ascii="Times New Roman" w:hAnsi="Times New Roman"/>
          <w:szCs w:val="21"/>
        </w:rPr>
        <w:t>}</w:t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static String comparefile(String oldpath, String newpath) throws Exception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{</w:t>
      </w:r>
      <w:r w:rsidRPr="00011397">
        <w:rPr>
          <w:rFonts w:ascii="Times New Roman" w:hAnsi="Times New Roman"/>
          <w:szCs w:val="21"/>
        </w:rPr>
        <w:tab/>
        <w:t>XMLHelper_Ran export = new XMLHelper_Ran();</w:t>
      </w:r>
    </w:p>
    <w:p w:rsidR="000E7F17" w:rsidRPr="00BE1224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da-DK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BE1224">
        <w:rPr>
          <w:rFonts w:ascii="Times New Roman" w:hAnsi="Times New Roman"/>
          <w:szCs w:val="21"/>
          <w:lang w:val="da-DK"/>
        </w:rPr>
        <w:t>String result="";</w:t>
      </w:r>
    </w:p>
    <w:p w:rsidR="000E7F17" w:rsidRPr="00BE1224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da-DK"/>
        </w:rPr>
      </w:pPr>
      <w:r w:rsidRPr="00BE1224">
        <w:rPr>
          <w:rFonts w:ascii="Times New Roman" w:hAnsi="Times New Roman"/>
          <w:szCs w:val="21"/>
          <w:lang w:val="da-DK"/>
        </w:rPr>
        <w:tab/>
      </w:r>
      <w:r w:rsidRPr="00BE1224">
        <w:rPr>
          <w:rFonts w:ascii="Times New Roman" w:hAnsi="Times New Roman"/>
          <w:szCs w:val="21"/>
          <w:lang w:val="da-DK"/>
        </w:rPr>
        <w:tab/>
        <w:t>boolean flag=false;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E1224">
        <w:rPr>
          <w:rFonts w:ascii="Times New Roman" w:hAnsi="Times New Roman"/>
          <w:szCs w:val="21"/>
          <w:lang w:val="da-DK"/>
        </w:rPr>
        <w:tab/>
      </w:r>
      <w:r w:rsidRPr="00BE1224">
        <w:rPr>
          <w:rFonts w:ascii="Times New Roman" w:hAnsi="Times New Roman"/>
          <w:szCs w:val="21"/>
          <w:lang w:val="da-DK"/>
        </w:rPr>
        <w:tab/>
      </w:r>
      <w:r w:rsidRPr="00011397">
        <w:rPr>
          <w:rFonts w:ascii="Times New Roman" w:hAnsi="Times New Roman"/>
          <w:szCs w:val="21"/>
        </w:rPr>
        <w:t>File oldfile=new File(oldpath);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File newfile=new File(newpath);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if(!oldfile.isFile())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System.out.println("</w:t>
      </w:r>
      <w:r w:rsidRPr="00011397">
        <w:rPr>
          <w:rFonts w:ascii="Times New Roman" w:hAnsi="Times New Roman" w:hint="eastAsia"/>
          <w:szCs w:val="21"/>
        </w:rPr>
        <w:t>源文件不是一个文件</w:t>
      </w:r>
      <w:r w:rsidRPr="00011397">
        <w:rPr>
          <w:rFonts w:ascii="Times New Roman" w:hAnsi="Times New Roman"/>
          <w:szCs w:val="21"/>
        </w:rPr>
        <w:t>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flag=false;}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if(!newfile.isFile())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System.out.println("</w:t>
      </w:r>
      <w:r w:rsidRPr="00011397">
        <w:rPr>
          <w:rFonts w:ascii="Times New Roman" w:hAnsi="Times New Roman" w:hint="eastAsia"/>
          <w:szCs w:val="21"/>
        </w:rPr>
        <w:t>对比文件不是一个文件</w:t>
      </w:r>
      <w:r w:rsidRPr="00011397">
        <w:rPr>
          <w:rFonts w:ascii="Times New Roman" w:hAnsi="Times New Roman"/>
          <w:szCs w:val="21"/>
        </w:rPr>
        <w:t>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flag=false;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Reader fin1 = new FileReader(oldfile);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Reader fin2 = new FileReader(newfile);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BufferedReader bin1 = new BufferedReader(fin1);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BufferedReader bin2 = new BufferedReader(fin2);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String s1=null;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String s2=null;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while(((s1=bin1.readLine())!=null))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s2=bin2.readLine();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if(!s1.equals(s2)) {  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XMLHelper_Ran.stringexport(newfile.getAbsolutePath()+"\n",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"C:\\Users\\Administrator\\Desktop\\</w:t>
      </w:r>
      <w:r w:rsidRPr="00011397">
        <w:rPr>
          <w:rFonts w:ascii="Times New Roman" w:hAnsi="Times New Roman" w:hint="eastAsia"/>
          <w:szCs w:val="21"/>
        </w:rPr>
        <w:t>实验</w:t>
      </w:r>
      <w:r w:rsidRPr="00011397">
        <w:rPr>
          <w:rFonts w:ascii="Times New Roman" w:hAnsi="Times New Roman"/>
          <w:szCs w:val="21"/>
        </w:rPr>
        <w:t>\\smarshelfSlicing\\smartcompare1.txt");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XMLHelper_Ran.stringexport("</w:t>
      </w:r>
      <w:r w:rsidRPr="00011397">
        <w:rPr>
          <w:rFonts w:ascii="Times New Roman" w:hAnsi="Times New Roman" w:hint="eastAsia"/>
          <w:szCs w:val="21"/>
        </w:rPr>
        <w:t>原始版本：</w:t>
      </w:r>
      <w:r w:rsidRPr="00011397">
        <w:rPr>
          <w:rFonts w:ascii="Times New Roman" w:hAnsi="Times New Roman"/>
          <w:szCs w:val="21"/>
        </w:rPr>
        <w:t xml:space="preserve"> "+s1+"\n"+"</w:t>
      </w:r>
      <w:r w:rsidRPr="00011397">
        <w:rPr>
          <w:rFonts w:ascii="Times New Roman" w:hAnsi="Times New Roman" w:hint="eastAsia"/>
          <w:szCs w:val="21"/>
        </w:rPr>
        <w:t>故障版本：</w:t>
      </w:r>
      <w:r w:rsidRPr="00011397">
        <w:rPr>
          <w:rFonts w:ascii="Times New Roman" w:hAnsi="Times New Roman"/>
          <w:szCs w:val="21"/>
        </w:rPr>
        <w:t xml:space="preserve"> "+s2+"\n",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"C:\\Users\\Administrator\\Desktop\\</w:t>
      </w:r>
      <w:r w:rsidRPr="00011397">
        <w:rPr>
          <w:rFonts w:ascii="Times New Roman" w:hAnsi="Times New Roman" w:hint="eastAsia"/>
          <w:szCs w:val="21"/>
        </w:rPr>
        <w:t>实验</w:t>
      </w:r>
      <w:r w:rsidRPr="00011397">
        <w:rPr>
          <w:rFonts w:ascii="Times New Roman" w:hAnsi="Times New Roman"/>
          <w:szCs w:val="21"/>
        </w:rPr>
        <w:t>\\smarshelfSlicing\\smartcompare1.txt");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XMLHelper_Ran.stringexport("\n\n",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"C:\\Users\\Administrator\\Desktop\\</w:t>
      </w:r>
      <w:r w:rsidRPr="00011397">
        <w:rPr>
          <w:rFonts w:ascii="Times New Roman" w:hAnsi="Times New Roman" w:hint="eastAsia"/>
          <w:szCs w:val="21"/>
        </w:rPr>
        <w:t>实验</w:t>
      </w:r>
      <w:r w:rsidRPr="00011397">
        <w:rPr>
          <w:rFonts w:ascii="Times New Roman" w:hAnsi="Times New Roman"/>
          <w:szCs w:val="21"/>
        </w:rPr>
        <w:t>\\smarshelfSlicing\\smartcompare1.txt");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result="different";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break;</w:t>
      </w:r>
      <w:r w:rsidRPr="00011397">
        <w:rPr>
          <w:rFonts w:ascii="Times New Roman" w:hAnsi="Times New Roman"/>
          <w:szCs w:val="21"/>
        </w:rPr>
        <w:tab/>
        <w:t xml:space="preserve">            </w:t>
      </w:r>
      <w:r w:rsidRPr="00011397">
        <w:rPr>
          <w:rFonts w:ascii="Times New Roman" w:hAnsi="Times New Roman"/>
          <w:szCs w:val="21"/>
        </w:rPr>
        <w:tab/>
        <w:t xml:space="preserve">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}else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result="same";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   }</w:t>
      </w:r>
      <w:r w:rsidRPr="00011397">
        <w:rPr>
          <w:rFonts w:ascii="Times New Roman" w:hAnsi="Times New Roman"/>
          <w:szCs w:val="21"/>
        </w:rPr>
        <w:tab/>
        <w:t xml:space="preserve">          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 xml:space="preserve">         }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 xml:space="preserve"> 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 catch (FileNotFoundException e)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e.printStackTrace();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return result;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 TestcaseNode gettestcase(String testcasepath)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String line = "";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TestcaseNode testcasenode = 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String[] temp1;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int[] temp = null;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@SuppressWarnings("rawtypes")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ArrayList templist = new ArrayList();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RandomAccessFile rf = new RandomAccessFile(testcasepath, "rw");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for (line = rf.readLine(); line != null; line = rf.readLine())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temp1 = line.split("#");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for(int i=0;i&lt;temp1.length;i++)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temp[i]=Integer.parseInt(temp1[i]);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System.out.println("temp'length:" + temp.length);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if(temp.length==2)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 catch (IOException e)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e.printStackTrace();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 catch (FileNotFoundException e)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e.printStackTrace();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return testcasenode;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}</w:t>
      </w:r>
    </w:p>
    <w:p w:rsidR="000E7F1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package com.test;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import java.io.IOException;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public class EngineImpl  implements Engine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 boolean deploy(String file1,String abstractfilename) throws InterruptedException {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boolean flag=false;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System.out.println(abstractfilename.endsWith("."));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flag=FileControl.deletefile(file1,abstractfilename);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return flag;</w:t>
      </w:r>
    </w:p>
    <w:p w:rsidR="000E7F17" w:rsidRPr="00011397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  <w:t>public boolean start()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String line = "";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boolean flag=false;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Runtime runtime = Runtime.getRuntime();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try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Process process = runtime.exec("D://Programs//tomcat 6old//bin//startup.bat");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flag=true;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 catch (IOException e) {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e.printStackTrace();</w:t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}</w:t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</w:r>
    </w:p>
    <w:p w:rsidR="000E7F17" w:rsidRPr="0001139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ab/>
      </w:r>
      <w:r w:rsidRPr="00011397">
        <w:rPr>
          <w:rFonts w:ascii="Times New Roman" w:hAnsi="Times New Roman"/>
          <w:szCs w:val="21"/>
        </w:rPr>
        <w:tab/>
        <w:t>return flag;</w:t>
      </w:r>
    </w:p>
    <w:p w:rsidR="000E7F17" w:rsidRPr="00011397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Default="000E7F17" w:rsidP="00011397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011397">
        <w:rPr>
          <w:rFonts w:ascii="Times New Roman" w:hAnsi="Times New Roman"/>
          <w:szCs w:val="21"/>
        </w:rPr>
        <w:t>}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com.test;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public interface Engine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public  boolean start();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public boolean deploy(String file1, String abstractfilenam</w:t>
      </w:r>
      <w:r>
        <w:rPr>
          <w:rFonts w:ascii="Times New Roman" w:hAnsi="Times New Roman"/>
          <w:szCs w:val="21"/>
        </w:rPr>
        <w:t>e) throws InterruptedException;</w:t>
      </w:r>
    </w:p>
    <w:p w:rsidR="000E7F17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}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com.test;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import java.util.Iterator;</w:t>
      </w:r>
    </w:p>
    <w:p w:rsidR="000E7F17" w:rsidRPr="00BE1224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org.dom4j.Attribute;</w:t>
      </w:r>
    </w:p>
    <w:p w:rsidR="000E7F17" w:rsidRPr="00BE1224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org.dom4j.Element;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public class ElementWraper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Element element;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private Str</w:t>
      </w:r>
      <w:r>
        <w:rPr>
          <w:rFonts w:ascii="Times New Roman" w:hAnsi="Times New Roman"/>
          <w:szCs w:val="21"/>
        </w:rPr>
        <w:t>ing xPath;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public ElementWraper()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public ElementWraper(Element element)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this.element = element;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public Element getElement()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return element;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public void setElement(Element element)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this.element = element;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public String getXPath()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return this.xPath;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public void setXPath(String xPath)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this.xPath = xPath;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}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public String toString()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StringBuffer sb = new StringBuffer();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sb.append(element.getName() + " ");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for (Iterator iter = element.attributeIterator(); iter.hasNext();)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Attribute attribute = (Attribute) iter.next();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sb.append(attribute.getName()).append("=")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.append(attribute.getValue()).append(" ");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}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return sb.toString();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}</w:t>
      </w:r>
    </w:p>
    <w:p w:rsidR="000E7F17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}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package com.test;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import java.io.BufferedReader;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import java.io.BufferedWriter;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import java.io.File;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import java.io.FileNotFoundException;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import java.io.FileReader;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import java.io.FileWriter;</w:t>
      </w:r>
    </w:p>
    <w:p w:rsidR="000E7F17" w:rsidRPr="00BE1224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java.io.IOException;</w:t>
      </w:r>
    </w:p>
    <w:p w:rsidR="000E7F17" w:rsidRPr="00BE1224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  <w:lang w:val="fr-FR"/>
        </w:rPr>
      </w:pPr>
      <w:r w:rsidRPr="00BE1224">
        <w:rPr>
          <w:rFonts w:ascii="Times New Roman" w:hAnsi="Times New Roman"/>
          <w:szCs w:val="21"/>
          <w:lang w:val="fr-FR"/>
        </w:rPr>
        <w:t>import java.io.Reader;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>public class DeleteNull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  <w:t>public static void main(String[] args)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>File oldfile = new File("C:\\Users\\Administrator\\Desktop\\</w:t>
      </w:r>
      <w:r w:rsidRPr="00B51FF2">
        <w:rPr>
          <w:rFonts w:ascii="Times New Roman" w:hAnsi="Times New Roman" w:hint="eastAsia"/>
          <w:szCs w:val="21"/>
        </w:rPr>
        <w:t>实验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try {</w:t>
      </w:r>
    </w:p>
    <w:p w:rsidR="000E7F17" w:rsidRPr="00B51FF2" w:rsidRDefault="000E7F17" w:rsidP="00B51FF2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Reader fin1 = new FileReader(oldfile);</w:t>
      </w:r>
    </w:p>
    <w:p w:rsidR="000E7F17" w:rsidRPr="00CB4374" w:rsidRDefault="000E7F17" w:rsidP="00CB4374">
      <w:pPr>
        <w:widowControl/>
        <w:spacing w:line="274" w:lineRule="exact"/>
        <w:ind w:left="420" w:hanging="420"/>
        <w:jc w:val="left"/>
        <w:rPr>
          <w:rFonts w:ascii="Times New Roman" w:hAnsi="Times New Roman"/>
          <w:szCs w:val="21"/>
        </w:rPr>
      </w:pP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</w:r>
      <w:r w:rsidRPr="00B51FF2">
        <w:rPr>
          <w:rFonts w:ascii="Times New Roman" w:hAnsi="Times New Roman"/>
          <w:szCs w:val="21"/>
        </w:rPr>
        <w:tab/>
        <w:t>BufferedReader reader = new BufferedReader(fin1);</w:t>
      </w:r>
    </w:p>
    <w:sectPr w:rsidR="000E7F17" w:rsidRPr="00CB4374" w:rsidSect="00996E0E">
      <w:headerReference w:type="default" r:id="rId6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F17" w:rsidRDefault="000E7F17">
      <w:r>
        <w:separator/>
      </w:r>
    </w:p>
  </w:endnote>
  <w:endnote w:type="continuationSeparator" w:id="0">
    <w:p w:rsidR="000E7F17" w:rsidRDefault="000E7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昒? 瀡?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F17" w:rsidRDefault="000E7F17">
      <w:r>
        <w:separator/>
      </w:r>
    </w:p>
  </w:footnote>
  <w:footnote w:type="continuationSeparator" w:id="0">
    <w:p w:rsidR="000E7F17" w:rsidRDefault="000E7F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F17" w:rsidRDefault="000E7F17" w:rsidP="00CC4440">
    <w:pPr>
      <w:pStyle w:val="Header"/>
    </w:pPr>
    <w:r w:rsidRPr="00CC4440">
      <w:rPr>
        <w:rFonts w:ascii="宋体" w:hAnsi="宋体" w:cs="宋体" w:hint="eastAsia"/>
        <w:sz w:val="20"/>
        <w:szCs w:val="20"/>
      </w:rPr>
      <w:t>基于控制依赖和统计分析的</w:t>
    </w:r>
    <w:r w:rsidRPr="00CC4440">
      <w:rPr>
        <w:rFonts w:ascii="宋体" w:hAnsi="宋体" w:cs="宋体"/>
        <w:sz w:val="20"/>
        <w:szCs w:val="20"/>
      </w:rPr>
      <w:t>WS-BPEL</w:t>
    </w:r>
    <w:r w:rsidRPr="00CC4440">
      <w:rPr>
        <w:rFonts w:ascii="宋体" w:hAnsi="宋体" w:cs="宋体" w:hint="eastAsia"/>
        <w:sz w:val="20"/>
        <w:szCs w:val="20"/>
      </w:rPr>
      <w:t>程序的故障定位支持系统</w:t>
    </w:r>
    <w:r>
      <w:t xml:space="preserve">V1.0               </w:t>
    </w:r>
    <w:fldSimple w:instr="PAGE   \* MERGEFORMAT">
      <w:r w:rsidRPr="00BE1224">
        <w:rPr>
          <w:noProof/>
          <w:lang w:val="zh-CN"/>
        </w:rPr>
        <w:t>30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1397"/>
    <w:rsid w:val="0003093E"/>
    <w:rsid w:val="000516DF"/>
    <w:rsid w:val="000571D3"/>
    <w:rsid w:val="000E7F17"/>
    <w:rsid w:val="00172A27"/>
    <w:rsid w:val="001C03DC"/>
    <w:rsid w:val="001F17C9"/>
    <w:rsid w:val="001F785F"/>
    <w:rsid w:val="00213BC9"/>
    <w:rsid w:val="00213DBB"/>
    <w:rsid w:val="00225BC8"/>
    <w:rsid w:val="0024488C"/>
    <w:rsid w:val="0026512E"/>
    <w:rsid w:val="002C51B9"/>
    <w:rsid w:val="00323299"/>
    <w:rsid w:val="00350C46"/>
    <w:rsid w:val="0035481C"/>
    <w:rsid w:val="003621FD"/>
    <w:rsid w:val="003C0D2D"/>
    <w:rsid w:val="003C77E8"/>
    <w:rsid w:val="00401196"/>
    <w:rsid w:val="00447348"/>
    <w:rsid w:val="0046098D"/>
    <w:rsid w:val="0047437B"/>
    <w:rsid w:val="004A0428"/>
    <w:rsid w:val="004C45F0"/>
    <w:rsid w:val="004F230C"/>
    <w:rsid w:val="00507199"/>
    <w:rsid w:val="00507D48"/>
    <w:rsid w:val="00614A15"/>
    <w:rsid w:val="00640717"/>
    <w:rsid w:val="0065255A"/>
    <w:rsid w:val="00657D29"/>
    <w:rsid w:val="006F5129"/>
    <w:rsid w:val="0071121A"/>
    <w:rsid w:val="00715E98"/>
    <w:rsid w:val="00775C1F"/>
    <w:rsid w:val="008008ED"/>
    <w:rsid w:val="008161E9"/>
    <w:rsid w:val="0082691C"/>
    <w:rsid w:val="00855A9C"/>
    <w:rsid w:val="00855E69"/>
    <w:rsid w:val="00867C67"/>
    <w:rsid w:val="008800C2"/>
    <w:rsid w:val="00893E20"/>
    <w:rsid w:val="008D74DA"/>
    <w:rsid w:val="009025CC"/>
    <w:rsid w:val="009225D4"/>
    <w:rsid w:val="00924C45"/>
    <w:rsid w:val="0093035E"/>
    <w:rsid w:val="00996E0E"/>
    <w:rsid w:val="00A63918"/>
    <w:rsid w:val="00A8142B"/>
    <w:rsid w:val="00AC2EB0"/>
    <w:rsid w:val="00AF40B8"/>
    <w:rsid w:val="00B069B1"/>
    <w:rsid w:val="00B1320B"/>
    <w:rsid w:val="00B13F13"/>
    <w:rsid w:val="00B34FF2"/>
    <w:rsid w:val="00B51FF2"/>
    <w:rsid w:val="00B741BA"/>
    <w:rsid w:val="00BE1224"/>
    <w:rsid w:val="00C518E9"/>
    <w:rsid w:val="00C55073"/>
    <w:rsid w:val="00C97826"/>
    <w:rsid w:val="00CB4374"/>
    <w:rsid w:val="00CC2DCB"/>
    <w:rsid w:val="00CC4440"/>
    <w:rsid w:val="00D342E4"/>
    <w:rsid w:val="00DA1872"/>
    <w:rsid w:val="00DB5020"/>
    <w:rsid w:val="00E105DD"/>
    <w:rsid w:val="00E71F98"/>
    <w:rsid w:val="00F9028C"/>
    <w:rsid w:val="00FB1477"/>
    <w:rsid w:val="00FB39E4"/>
    <w:rsid w:val="0A3163EA"/>
    <w:rsid w:val="0EF152F8"/>
    <w:rsid w:val="101316F6"/>
    <w:rsid w:val="10617A78"/>
    <w:rsid w:val="1644768B"/>
    <w:rsid w:val="18535879"/>
    <w:rsid w:val="1C133447"/>
    <w:rsid w:val="1E1234F8"/>
    <w:rsid w:val="22633B72"/>
    <w:rsid w:val="370444ED"/>
    <w:rsid w:val="37DB6ABF"/>
    <w:rsid w:val="391F1729"/>
    <w:rsid w:val="403C0B23"/>
    <w:rsid w:val="4A4E44F6"/>
    <w:rsid w:val="54380CA7"/>
    <w:rsid w:val="556E04C4"/>
    <w:rsid w:val="6B257A6E"/>
    <w:rsid w:val="6EF9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lin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F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34FF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34FF2"/>
    <w:rPr>
      <w:sz w:val="18"/>
    </w:rPr>
  </w:style>
  <w:style w:type="paragraph" w:styleId="Header">
    <w:name w:val="header"/>
    <w:basedOn w:val="Normal"/>
    <w:link w:val="HeaderChar"/>
    <w:uiPriority w:val="99"/>
    <w:rsid w:val="00B34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34FF2"/>
    <w:rPr>
      <w:sz w:val="18"/>
    </w:rPr>
  </w:style>
  <w:style w:type="character" w:styleId="LineNumber">
    <w:name w:val="line number"/>
    <w:basedOn w:val="DefaultParagraphFont"/>
    <w:uiPriority w:val="99"/>
    <w:rsid w:val="00B34FF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96E0E"/>
    <w:rPr>
      <w:rFonts w:ascii="等线" w:eastAsia="等线" w:hAnsi="等线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6E0E"/>
    <w:rPr>
      <w:rFonts w:ascii="等线" w:eastAsia="等线" w:hAnsi="等线"/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</TotalTime>
  <Pages>30</Pages>
  <Words>6924</Words>
  <Characters>-32766</Characters>
  <Application>Microsoft Office Outlook</Application>
  <DocSecurity>0</DocSecurity>
  <Lines>0</Lines>
  <Paragraphs>0</Paragraphs>
  <ScaleCrop>false</ScaleCrop>
  <Company>USTB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C.A.Sun</cp:lastModifiedBy>
  <cp:revision>48</cp:revision>
  <cp:lastPrinted>2018-07-02T11:23:00Z</cp:lastPrinted>
  <dcterms:created xsi:type="dcterms:W3CDTF">2015-11-24T08:34:00Z</dcterms:created>
  <dcterms:modified xsi:type="dcterms:W3CDTF">2018-09-25T13:56:00Z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