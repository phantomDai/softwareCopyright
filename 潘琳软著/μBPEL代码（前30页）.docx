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74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generate;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java.io.IOException;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java.io.PrintWriter;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java.util.ArrayList;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java.util.List;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parser.BPELMutator;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parser.mu_List;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utils.XMLWriter;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class FirstOrder extends BPELMutator{</w:t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private List&lt;String[]&gt; firstOrdermuList = new ArrayList&lt;String[]&gt;();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FirstOrder()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this.firstOrderGenerate();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  <w:bookmarkStart w:id="0" w:name="_GoBack"/>
      <w:bookmarkEnd w:id="0"/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List&lt;String[]&gt; getFirstOrdermuList()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return firstOrdermuList;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private void firstOrderGenerate() {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if(document == null)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System.out.println("document is null");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return;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String f_name = null;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for(int i = 0;i&lt;MutantsList.size();i++)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{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mu_List mu  = MutantsList.get(i);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f_name = getMuFileName(mu.getOperator(),mu.getMuID());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String f_path = getAbsoluteMuFilePath(f_name);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firstOrdermuList.add(new String[]{f_name.substring(0,f_name.length()-5), f_path});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PrintWriter out;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try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out = getPrintWriter(f_name);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XMLWriter writer = mu.getWriter();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writer.setWriter(out);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writer.write(document);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writer.flush();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writer.close();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catch (IOException e)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System.err.println("Fail to create file " + f_name);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MutantsList.clear();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generate;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java.util.List;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com.ustb.bpel.view.Mainform;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class GenerateFacade {</w:t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int algorithmIndex;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List&lt;String[]&gt; mutantsList;</w:t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GenerateFacade(){}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GenerateFacade(int algorithmIndex)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this.algorithmIndex = algorithmIndex;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void firstGenerate(){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FirstOrder first = new FirstOrder();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mutantsList = first.getFirstOrdermuList();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mutantsListPrint();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void secondGenerate(){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SecondOrder second = new SecondOrder(algorithmIndex);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mutantsList = second.getSecondOrdermuList();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mutantsListPrint();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private void mutantsListPrint() {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for(int i = 0;i&lt;mutantsList.size();i++)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System.out.println(mutantsList.get(i)[0]);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Mainform.MutantlogArea.append("Generatethe mutant :"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+"****"+mutantsList.get(i)[0]+"\n");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System.out.println("\nThe total number of mutants is " + mutantsList.size());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Mainform.MutantlogArea.append("\nThe total number of mutants is " + mutantsList.size()+"\n");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List&lt;String[]&gt; getMutantsList()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return mutantsList;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generate;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java.io.IOException;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org.dom4j.Element;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org.dom4j.Node;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parser.mu_List;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utils.XMLWriter;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class SecondOrder_Writer extends XMLWriter{</w:t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de-DE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  <w:lang w:val="de-DE"/>
        </w:rPr>
        <w:t>Node original1;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de-DE"/>
        </w:rPr>
      </w:pP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>Node original2;</w:t>
      </w:r>
      <w:r>
        <w:rPr>
          <w:rFonts w:ascii="Times New Roman" w:hAnsi="Times New Roman"/>
          <w:szCs w:val="21"/>
          <w:lang w:val="de-DE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de-DE"/>
        </w:rPr>
      </w:pP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>mu_List mu1;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de-DE"/>
        </w:rPr>
      </w:pP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>mu_List mu2;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de-DE"/>
        </w:rPr>
      </w:pP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>XMLWriter anoWriter;</w:t>
      </w:r>
      <w:r>
        <w:rPr>
          <w:rFonts w:ascii="Times New Roman" w:hAnsi="Times New Roman"/>
          <w:szCs w:val="21"/>
          <w:lang w:val="de-DE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de-DE"/>
        </w:rPr>
      </w:pP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>public SecondOrder_Writer(mu_List mu1, mu_List mu2){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de-DE"/>
        </w:rPr>
      </w:pP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>this.mu1 = mu1;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de-DE"/>
        </w:rPr>
      </w:pP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>this.mu2 = mu2;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de-DE"/>
        </w:rPr>
      </w:pP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>this.original1 = mu1.getNode();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de-DE"/>
        </w:rPr>
      </w:pP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>this.original2 = mu2.getNode();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de-DE"/>
        </w:rPr>
      </w:pP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>}</w:t>
      </w: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de-DE"/>
        </w:rPr>
      </w:pP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>public void writeElement(Element element) throws IOException {</w:t>
      </w: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 xml:space="preserve"> 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</w:rPr>
        <w:t>if(this.original1 == element 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this.anoWriter = mu1.getWriter();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anoWriter.setWriter(this.writer);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anoWriter.writeElement(element);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else if( this.original2 == element){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this.anoWriter = mu2.getWriter();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anoWriter.setWriter(this.writer);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anoWriter.writeElement(element);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else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super.writeElement(element);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generate;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java.io.IOException;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java.io.PrintWriter;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java.util.ArrayList;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java.util.List;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com.ustb.bpel.view.Mainform;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parser.BPELMutator;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parser.mu_List;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utils.XMLWriter;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class SecondOrder extends BPELMutator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private int algorithm_index;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List&lt;String[]&gt; secondOrdermuList = new ArrayList&lt;String[]&gt;();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de-DE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  <w:lang w:val="de-DE"/>
        </w:rPr>
        <w:t>mu_List mu1;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de-DE"/>
        </w:rPr>
      </w:pP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>mu_List mu2;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</w:rPr>
        <w:t>public SecondOrder(int algorithm_index)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this.algorithm_index = algorithm_index;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pre_process();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List&lt;String[]&gt; getSecondOrdermuList()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return secondOrdermuList;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void pre_process()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(algorithm_index == 0)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secondOrderGenerate_0();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 if (algorithm_index == 1)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secondOrderGenerate_1();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private void secondOrderGenerate_0()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for (int i = 0; i &lt; MutantsList.size() / 2; i++)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int j = MutantsList.size() - i - 1;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this.mu1 = MutantsList.get(i);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this.mu2 = MutantsList.get(j);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OutputToFile();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(MutantsList.size() % 2 != 0)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this.mu1 = MutantsList.get(MutantsList.size() / 2);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this.mu2 = MutantsList.get((MutantsList.size() + 1) / 2);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OutputToFile();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MutantsList.clear(); 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private void secondOrderGenerate_1()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private void OutputToFile()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(document == null)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System.out.println("document is null");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return;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String f_name = null;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de-DE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  <w:lang w:val="de-DE"/>
        </w:rPr>
        <w:t>f_name = getMuFileName(mu1.getOperator(), mu1.getMuID(),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</w:rPr>
        <w:t>mu2.getOperator(), mu2.getMuID());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String f_path = getAbsoluteMuFilePath(f_name);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secondOrdermuList.add(new String[]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f_name.substring(0, f_name.length() - 5), f_path });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PrintWriter out;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try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out = getPrintWriter(f_name);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SecondOrder_Writer writer = new SecondOrder_Writer(this.mu1,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this.mu2);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writer.setWriter(out);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writer.write(document);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writer.flush();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writer.close();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catch (IOException e)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System.err.println("Fail to create file " + f_name);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parser;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java.io.File;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java.io.FileWriter;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java.io.IOException;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java.io.PrintWriter;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java.io.Writer;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java.text.SimpleDateFormat;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java.util.ArrayList;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java.util.Date;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java.util.List;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org.dom4j.Document;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org.dom4j.io.OutputFormat;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parser.ConcreteVisitor;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parser.Parser;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parser.mu_List;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public class BPELMutator extends ConcreteVisitor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public int muID = 0;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 xml:space="preserve">public Date now; 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</w:rPr>
        <w:t>public final String mutantPath = "D:/Mutant";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static String className = null;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  <w:lang w:val="fr-FR"/>
        </w:rPr>
        <w:t>public Document document;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File file;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</w:rPr>
        <w:t>protected static List&lt;mu_List&gt; MutantsList = new ArrayList&lt;mu_List&gt;();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  <w:lang w:val="fr-FR"/>
        </w:rPr>
        <w:t>public BPELMutator()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this.document = Parser.getDocument();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</w:rPr>
        <w:t>File f = new File(mutantPath);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(!f.exists())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f.mkdir();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String timeNow = getTimeNow();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file = new File(f,timeNow);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file.mkdir();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BPELMutator(Document document)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this.document = document;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BPELMutator(Document document, String Path, String Name)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this.document = document;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className = Name;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static List&lt;mu_List&gt; getMutantsList()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return MutantsList;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String getTimeNow(){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now = new Date();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SimpleDateFormat df = new SimpleDateFormat("yyyy-MM-dd HH</w:t>
      </w:r>
      <w:r>
        <w:rPr>
          <w:rFonts w:hint="eastAsia" w:ascii="Times New Roman" w:hAnsi="Times New Roman"/>
          <w:szCs w:val="21"/>
        </w:rPr>
        <w:t>：</w:t>
      </w:r>
      <w:r>
        <w:rPr>
          <w:rFonts w:ascii="Times New Roman" w:hAnsi="Times New Roman"/>
          <w:szCs w:val="21"/>
        </w:rPr>
        <w:t>mm");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return df.format(now);</w:t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String getClassName()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Class cc = this.getClass();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return exclude(cc.getName(), cc.getPackage().getName());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String exclude(String a, String b)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return a.substring(b.length() + 1, a.length());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String getMuantID()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String str = getClassName() + "_" + this.muID;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return str;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String getMuFileName(String op_name,int muID)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String mu_filename = op_name + "_" + muID + ".bpel";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return mu_filename;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String getAbsoluteMuFilePath(String f_name){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String muFilePath = file.getAbsolutePath() + "\\" + f_name;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return muFilePath;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String getMuFileName(String op_name1,int muID1,String op_name2,int muID2)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String mu_filename = op_name1 + muID1 + "_" + op_name2 + muID2 + ".bpel";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return mu_filename;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PrintWriter getPrintWriter(String f_name) throws IOException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File outfile = new File(file, f_name);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FileWriter fout = new FileWriter(outfile);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PrintWriter out = new PrintWriter(fout);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return out;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parser;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org.dom4j.Node;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org.dom4j.Visitor;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interface BPELVisitor extends Visitor{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public void visit(Node node);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public void visit(String s);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package parser;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org.dom4j.Attribute;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org.dom4j.CDATA;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org.dom4j.Comment;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org.dom4j.Document;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org.dom4j.DocumentType;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org.dom4j.Element;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org.dom4j.Entity;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org.dom4j.Namespace;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org.dom4j.Node;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org.dom4j.ProcessingInstruction;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org.dom4j.Text;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class ConcreteVisitor implements BPELVisitor{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  <w:lang w:val="fr-FR"/>
        </w:rPr>
        <w:t>public void visit(Document document)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public void visit(DocumentType documentType)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public void visit(Element node)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public void visit(Attribute node)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public void visit(CDATA node)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public void visit(Comment node)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public void visit(Entity node)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public void visit(Namespace namespace)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public void visit(ProcessingInstruction node)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public void visit(Text node)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public void visit(Node node){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public void visit(String s){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package parser;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utils.XMLWriter;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org.dom4j.Node;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class mu_List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private String operator;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private Node node;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private XMLWriter writer;  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private int muID;</w:t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mu_List(String operator, Node node, XMLWriter writer, int muID){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this.operator = operator;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this.node = node;</w:t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this.writer = writer;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this.muID = muID;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String getOperator()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return operator;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void setOperator(String operator)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this.operator = operator;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Node getNode()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return node;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void setNode(Node node)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this.node = node;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int getMuID()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return muID;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void setMuID(int muID)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this.muID = muID;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XMLWriter getWriter()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return writer;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parser;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java.util.List;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org.dom4j.Document;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utils.XMLReader;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class Parser{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private static String filePath;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private static Document document;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private List&lt;String&gt; operatorList;     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Parser(String filePath, List&lt;String&gt; operatorList){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System.out.println("*******start Parser********");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this.filePath = filePath;</w:t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this.document = XMLReader.openXMLFile(this.filePath);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this.operatorList = operatorList;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this.parserTree();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void parserTree(){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System.out.println("***parserTree***");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String operator;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ConcreteVisitor visitor;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for (int i = 0; i &lt; operatorList.size(); i++) {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operator = operatorList.get(i);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try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Class&lt;?&gt; c = Class.forName(operator);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try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visitor =  (ConcreteVisitor) c.newInstance();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document.accept(visitor);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catch (Exception e)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e.printStackTrace();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} 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catch(ClassNotFoundException e){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e.printStackTrace();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static Document getDocument()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return document;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run;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generate.GenerateFacade;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java.util.List;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parser.BPELMutator;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parser.Parser;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parser.mu_List;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class main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private static int algorithm = -1;</w:t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static void setAlgorithm(int al)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algorithm = al;               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static List&lt;String[]&gt; test(String path,List&lt;String&gt; operatorList,int flag)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new Parser(path,operatorList);</w:t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GenerateFacade generateFacade = null;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if(flag == 0){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generateFacade = new GenerateFacade();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generateFacade.firstGenerate();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else if(flag == 1)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System.out.println(algorithm);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generateFacade = new GenerateFacade(algorithm);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generateFacade.secondGenerate();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List&lt;String[]&gt; mutantsList = generateFacade.getMutantsList();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return mutantsList;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utils;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java.io.File;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org.dom4j.Document;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org.dom4j.io.SAXReader;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class XMLReader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static Document openXMLFile(String filePath)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Document document = null;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SAXReader reader = new SAXReader();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try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File file = new File(filePath);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document = reader.read(file);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catch (Exception e)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e.printStackTrace();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return document;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operator;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java.io.PrintWriter;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org.dom4j.Attribute;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org.dom4j.Element;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class ACI_Writer extends attReplace_Writer {</w:t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ACI_Writer(Element original, Attribute attribute)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super(original, attribute);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ACI_Writer(PrintWriter out)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super(out);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operator;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parser.BPELMutator;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parser.mu_List;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class ACI extends BPELMutator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private Element element;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private Attribute previous; 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private static int recordNo;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private int flag; 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ACI()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System.out.println("***ACI");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this.recordNo = 1;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this.flag = 0;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void visit(Attribute attribute)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(attribute.getName().equals("createInstance")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&amp;&amp; attribute.getValue().equals("yes"))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System.out.println("*************find createInstance");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(recordNo &lt; 2)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recordNo++;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this.previous = attribute;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flag = 1;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return;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(flag == 1)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muID++;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this.element = previous.getParent();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mu_List mu_List = new mu_List("ACI", previous, new ACI_Writer(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this.element, previous), muID);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MutantsList.add(mu_List);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flag = 0;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muID++;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this.element = attribute.getParent();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mu_List mu_List = new mu_List("ACI", attribute, new ACI_Writer(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this.element, attribute), muID);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MutantsList.add(mu_List);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super.visit(attribute);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operator;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java.io.PrintWriter;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org.dom4j.Element;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class AEL_Writer extends Remove_writer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AEL_Writer(Element original)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super(original);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operator;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org.dom4j.Element;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parser.BPELMutator;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parser.mu_List;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class AEL extends BPELMutator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AEL()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System.out.println("***AEL");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void visit(Element element)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(element.getName().equals("assign")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|| element.getName().equals("invoke")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|| element.getName().equals("reply")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|| element.getName().equals("throw")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|| element.getName().equals("wait")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|| element.getName().equals("exit")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|| element.getName().equals("rethrow")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|| element.getName().equals("scope")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|| element.getName().equals("flow")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|| element.getName().equals("switch")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|| element.getName().equals("if")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|| element.getName().equals("while")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|| element.getName().equals("repeatuntil")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|| element.getName().equals("foreach")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|| element.getName().equals("pick"))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System.out.println("*************find " + element.getName());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muID++;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mu_List mu_List = new mu_List("AEL", element, new AEL_Writer(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element), muID);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MutantsList.add(mu_List);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 if (element.getName().equals("sequence"))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Element farElement = element.getParent();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if (!farElement.getName().equals("process")) { 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muID++;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mu_List mu_List = new mu_List("AEL", element, new AEL_Writer(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element), muID);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MutantsList.add(mu_List);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super.visit(element);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operator;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java.io.PrintWriter;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org.dom4j.Attribute;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org.dom4j.Element;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utils.XMLWriter;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class AFP_Writer extends attReplace_Writer{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AFP_Writer(Element original, Attribute attribute)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super(original, attribute);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AFP_Writer(PrintWriter out)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super(out);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operator;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org.dom4j.Attribute;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org.dom4j.Element;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parser.BPELMutator;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parser.mu_List;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class AFP extends BPELMutator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private Element att_element;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AFP()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System.out.println("***AFP");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void visit(Attribute attribute)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(attribute.getName().equals("parallel")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&amp;&amp; attribute.getValue().equals("no"))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this.att_element = attribute.getParent();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(this.att_element.getName().equals("forEach"))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System.out.println("*************find parallel");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muID++;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mu_List mu_List = new mu_List("AFP", attribute, new AFP_Writer(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this.att_element, attribute), muID);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MutantsList.add(mu_List);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super.visit(attribute);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operator;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java.io.PrintWriter;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org.dom4j.Element;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class AIE_Writer extends Remove_writer{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AIE_Writer(Element original)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super(original);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AIE_Writer(PrintWriter out){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super(out);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operator;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org.dom4j.Element;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parser.BPELMutator;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parser.mu_List;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class AIE extends BPELMutator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AIE()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System.out.println("***AIE");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  <w:lang w:val="fr-FR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public void visit(Element element)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</w:rPr>
        <w:t>if (element.getName().equals("elseif")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|| element.getName().equals("else"))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System.out.println("*************find if");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muID++;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mu_List mu_List = new mu_List("AIE", element, new AIE_Writer(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element), muID);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MutantsList.add(mu_List);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super.visit(element);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operator;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java.io.PrintWriter;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org.dom4j.Attribute;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org.dom4j.Element;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class AIS_Writer extends attReplace_Writer{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AIS_Writer(Element original, Attribute attribute)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super(original, attribute);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AIS_Writer(PrintWriter out)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super(out);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operator;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org.dom4j.Attribute;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org.dom4j.Element;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parser.BPELMutator;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parser.mu_List;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public class AIS extends BPELMutator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private Element att_element;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public AIS()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super();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System.out.println("***AIS");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public void visit(Attribute attribute)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</w:rPr>
        <w:t>if (attribute.getName().equals("isolated")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&amp;&amp; attribute.getValue().equals("yes"))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this.att_element = attribute.getParent();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(this.att_element.getName().equals("scope"))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System.out.println("*************find isolated");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muID++;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mu_List mu_List = new mu_List("AIS", attribute, new AIS_Writer(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this.att_element, attribute), muID);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MutantsList.add(mu_List);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super.visit(attribute);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operator;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java.io.PrintWriter;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org.dom4j.Element;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class AJC_Writer extends Remove_writer{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AJC_Writer(Element original)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super(original);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AJC_Writer(PrintWriter out)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super(out);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operator;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org.dom4j.Element;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parser.BPELMutator;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parser.mu_List;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class AJC extends BPELMutator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AJC()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System.out.println("***AJC");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  <w:lang w:val="fr-FR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public void visit(Element element)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</w:rPr>
        <w:t>if (element.getName().equals("joinCondition"))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System.out.println("*************find joinCondition");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muID++;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mu_List mu_List = new mu_List("AJC", element, new AJC_Writer(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element), muID);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MutantsList.add(mu_List);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super.visit(element);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operator;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java.io.PrintWriter;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org.dom4j.Element;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class APA_Writer extends Remove_writer{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APA_Writer(Element original)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super(original);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APA_Writer(PrintWriter out)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super(out);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operator;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org.dom4j.Element;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parser.BPELMutator;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parser.mu_List;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class APA extends BPELMutator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APA()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System.out.println("***APA");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void visit(Element element)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(element.getName().equals("onAlarm"))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System.out.println("*************find onAlarm");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muID++;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mu_List mu_List = new mu_List("APA", element, new APA_Writer(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element), muID);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MutantsList.add(mu_List);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super.visit(element);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operator;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java.io.PrintWriter;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org.dom4j.Element;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class APM_Writer extends Remove_writer{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APM_Writer(Element original)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super(original);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APM_Writer(PrintWriter out)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super(out);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operator;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java.util.List;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org.dom4j.Element;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parser.BPELMutator;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parser.mu_List;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class APM extends BPELMutator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APM()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System.out.println("***APM");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  <w:lang w:val="fr-FR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public void visit(Element element)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</w:rPr>
        <w:t>if (element.getName().equals("pick"))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System.out.println("*************find pick");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  <w:lang w:val="fr-FR"/>
        </w:rPr>
        <w:t>List&lt;Element&gt; onMessageList = element.elements("onMessage");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</w:rPr>
        <w:t>if (onMessageList.size() &gt;= 2)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for (int i = 0; i &lt; onMessageList.size(); i++)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Element onMessagElement = onMessageList.get(i);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de-DE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  <w:lang w:val="de-DE"/>
        </w:rPr>
        <w:t>muID++;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de-DE"/>
        </w:rPr>
      </w:pP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>mu_List mu_List = new mu_List("APM", onMessagElement,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</w:rPr>
        <w:t>new APM_Writer(onMessagElement), muID);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MutantsList.add(mu_List);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super.visit(element);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operator;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java.io.IOException;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java.io.PrintWriter;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org.dom4j.Attribute;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org.dom4j.Comment;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org.dom4j.Element;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org.dom4j.Namespace;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org.dom4j.Node;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parser.mu_List;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utils.XMLWriter;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class ASF_Writer extends XMLWriter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private Element original;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ASF_Writer(Element original)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this.original = original;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ASF_Writer(PrintWriter out)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super(out);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void setMutant(Element original)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this.original = original;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void writeElement(Element element) throws IOException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(element == original)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int size = element.nodeCount();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String qualifiedName = "flow";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writePrintln();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indent();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writer.write("&lt;");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writer.write(qualifiedName);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int previouslyDeclaredNamespaces = namespaceStack.size();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Namespace ns = element.getNamespace();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(isNamespaceDeclaration(ns))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namespaceStack.push(ns);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writeNamespace(ns);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boolean textOnly = true;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for (int i = 0; i &lt; size; i++)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Node node = element.node(i);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(node instanceof Namespace)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Namespace additional = (Namespace) node;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(isNamespaceDeclaration(additional))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namespaceStack.push(additional);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writeNamespace(additional);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 if (node instanceof Element)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textOnly = false;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 if (node instanceof Comment)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textOnly = false;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writeAttributes(element);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lastOutputNodeType = Node.ELEMENT_NODE;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(size &lt;= 0)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writeEmptyElementClose(qualifiedName);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writer.write("&gt;");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(textOnly)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writeElementContent(element);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++indentLevel;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writeElementContent(element)</w:t>
      </w:r>
      <w:r>
        <w:rPr>
          <w:rFonts w:hint="eastAsia" w:ascii="Times New Roman" w:hAnsi="Times New Roman"/>
          <w:szCs w:val="21"/>
        </w:rPr>
        <w:t>；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--indentLevel;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writePrintln();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indent();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writer.write("&lt;/");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writer.write(qualifiedName);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writer.write("&gt;");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while (namespaceStack.size() &gt; previouslyDeclaredNamespaces)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namespaceStack.pop();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lastOutputNodeType = Node.ELEMENT_NODE;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super.writeElement(element);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operator;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org.dom4j.Element;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parser.BPELMutator;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parser.mu_List;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class ASF extends BPELMutator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ASF()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System.out.println("***ASF");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  <w:lang w:val="fr-FR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public void visit(Element element)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</w:rPr>
        <w:t>if (element.getName().equals("sequence"))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System.out.println("*************find asf sequence");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muID++;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mu_List mu_List = new mu_List("ASF", element, new ASF_Writer(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element), muID);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MutantsList.add(mu_List);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super.visit(element);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operator;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java.io.IOException;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java.io.PrintWriter;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org.dom4j.Comment;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org.dom4j.Element;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org.dom4j.Namespace;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org.dom4j.Node;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utils.XMLWriter;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class ASI_Writer extends XMLWriter{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private Element original;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private Element child1;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private Element child2;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ASI_Writer(Element original, Element child1, Element child2)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this.original = original;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this.child1 = child1;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this.child2 = child2;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ASI_Writer(PrintWriter out)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super(out);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void setMutant(Element original, Element child1, Element child2)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this.original = original;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this.child1 = child1;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this.child2 = child2;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void writeElement(Element element) throws IOException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Element parElement = element.getParent();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(parElement == original) {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if(element == child1){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element = child2;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else if(element == child2)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element = child1;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int size = element.nodeCount();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String qualifiedName = element.getQualifiedName();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writePrintln();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indent();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writer.write("&lt;");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writer.write(qualifiedName);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int previouslyDeclaredNamespaces = namespaceStack.size();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Namespace ns = element.getNamespace();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if (isNamespaceDeclaration(ns))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    namespaceStack.push(ns);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    writeNamespace(ns);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boolean textOnly = true;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for (int i = 0; i &lt; size; i++)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    Node node = element.node(i);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    if (node instanceof Namespace)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        Namespace additional = (Namespace) node;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        if (isNamespaceDeclaration(additional))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            namespaceStack.push(additional);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            writeNamespace(additional);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        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    } else if (node instanceof Element)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        textOnly = false;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    } else if (node instanceof Comment)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        textOnly = false;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    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writeAttributes(element);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lastOutputNodeType = Node.ELEMENT_NODE;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if (size &lt;= 0)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    writeEmptyElementClose(qualifiedName);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} else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    writer.write("&gt;");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    if (textOnly)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        writeElementContent(element);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    } else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        ++indentLevel;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        writeElementContent(element);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        --indentLevel;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        writePrintln();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        indent();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    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    writer.write("&lt;/");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    writer.write(qualifiedName);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    writer.write("&gt;");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while (namespaceStack.size() &gt; previouslyDeclaredNamespaces)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    namespaceStack.pop();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 lastOutputNodeType = Node.ELEMENT_NODE;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super.writeElement(element);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operator;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java.util.List;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org.dom4j.Element;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parser.BPELMutator;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parser.mu_List;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public class ASI extends BPELMutator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public ASI()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super();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System.out.println("***ASI");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public void visit(Element element)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</w:rPr>
        <w:t>if (element.getName().equals("sequence"))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System.out.println("*************find asi sequence");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List&lt;Element&gt; childList = element.elements();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for (int i = 0; i &lt; childList.size(); i++)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Element ele1 = childList.get(i);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for (int j = i + 1; j &lt; childList.size(); j++)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Element ele2 = childList.get(j);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System.out.println("***exchange two activity:"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pt-BR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  <w:lang w:val="pt-BR"/>
        </w:rPr>
        <w:t>+ ele1.getName() + "  " + ele2.getName());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pt-BR"/>
        </w:rPr>
      </w:pPr>
      <w:r>
        <w:rPr>
          <w:rFonts w:ascii="Times New Roman" w:hAnsi="Times New Roman"/>
          <w:szCs w:val="21"/>
          <w:lang w:val="pt-BR"/>
        </w:rPr>
        <w:tab/>
      </w:r>
      <w:r>
        <w:rPr>
          <w:rFonts w:ascii="Times New Roman" w:hAnsi="Times New Roman"/>
          <w:szCs w:val="21"/>
          <w:lang w:val="pt-BR"/>
        </w:rPr>
        <w:tab/>
      </w:r>
      <w:r>
        <w:rPr>
          <w:rFonts w:ascii="Times New Roman" w:hAnsi="Times New Roman"/>
          <w:szCs w:val="21"/>
          <w:lang w:val="pt-BR"/>
        </w:rPr>
        <w:tab/>
      </w:r>
      <w:r>
        <w:rPr>
          <w:rFonts w:ascii="Times New Roman" w:hAnsi="Times New Roman"/>
          <w:szCs w:val="21"/>
          <w:lang w:val="pt-BR"/>
        </w:rPr>
        <w:tab/>
      </w:r>
      <w:r>
        <w:rPr>
          <w:rFonts w:ascii="Times New Roman" w:hAnsi="Times New Roman"/>
          <w:szCs w:val="21"/>
          <w:lang w:val="pt-BR"/>
        </w:rPr>
        <w:tab/>
      </w:r>
      <w:r>
        <w:rPr>
          <w:rFonts w:ascii="Times New Roman" w:hAnsi="Times New Roman"/>
          <w:szCs w:val="21"/>
          <w:lang w:val="pt-BR"/>
        </w:rPr>
        <w:t>muID++;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de-DE"/>
        </w:rPr>
      </w:pPr>
      <w:r>
        <w:rPr>
          <w:rFonts w:ascii="Times New Roman" w:hAnsi="Times New Roman"/>
          <w:szCs w:val="21"/>
          <w:lang w:val="pt-BR"/>
        </w:rPr>
        <w:tab/>
      </w:r>
      <w:r>
        <w:rPr>
          <w:rFonts w:ascii="Times New Roman" w:hAnsi="Times New Roman"/>
          <w:szCs w:val="21"/>
          <w:lang w:val="pt-BR"/>
        </w:rPr>
        <w:tab/>
      </w:r>
      <w:r>
        <w:rPr>
          <w:rFonts w:ascii="Times New Roman" w:hAnsi="Times New Roman"/>
          <w:szCs w:val="21"/>
          <w:lang w:val="pt-BR"/>
        </w:rPr>
        <w:tab/>
      </w:r>
      <w:r>
        <w:rPr>
          <w:rFonts w:ascii="Times New Roman" w:hAnsi="Times New Roman"/>
          <w:szCs w:val="21"/>
          <w:lang w:val="pt-BR"/>
        </w:rPr>
        <w:tab/>
      </w:r>
      <w:r>
        <w:rPr>
          <w:rFonts w:ascii="Times New Roman" w:hAnsi="Times New Roman"/>
          <w:szCs w:val="21"/>
          <w:lang w:val="pt-BR"/>
        </w:rPr>
        <w:tab/>
      </w:r>
      <w:r>
        <w:rPr>
          <w:rFonts w:ascii="Times New Roman" w:hAnsi="Times New Roman"/>
          <w:szCs w:val="21"/>
          <w:lang w:val="de-DE"/>
        </w:rPr>
        <w:t>mu_List mu_List = new mu_List("ASI", element,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</w:rPr>
        <w:t>new ASI_Writer(element, ele1, ele2), muID);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MutantsList.add(mu_List);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super.visit(element);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operator;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java.io.IOException;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java.io.PrintWriter;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org.dom4j.Attribute;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org.dom4j.Element;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utils.XMLWriter;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class attReplace_Writer extends XMLWriter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private Element original;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private Attribute attribute</w:t>
      </w:r>
      <w:r>
        <w:rPr>
          <w:rFonts w:hint="eastAsia" w:ascii="Times New Roman" w:hAnsi="Times New Roman"/>
          <w:szCs w:val="21"/>
        </w:rPr>
        <w:t>；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attReplace_Writer(Element original, Attribute attribute)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this.original = original;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this.attribute = attribute;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attReplace_Writer(PrintWriter out)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super(out);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void setMutant(Element original, Attribute attribute)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this.original = original;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this.attribute = attribute;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void writeAttributes(Element element) throws IOException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(original == element)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Element copy = element.createCopy();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Attribute attribute = copy.attribute(this.attribute.getName());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(attribute.getValue().equals("yes"))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attribute.setValue("no");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 if (attribute.getValue().equals("no"))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attribute.setValue("yes");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attribute.setValue(this.attribute.getValue());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  <w:lang w:val="fr-FR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element = copy;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super.writeAttributes(element);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operator;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java.io.IOException;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java.io.PrintWriter;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org.dom4j.Attribute;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org.dom4j.Comment;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org.dom4j.Document;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org.dom4j.DocumentType;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org.dom4j.Element;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org.dom4j.Entity;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org.dom4j.Namespace;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org.dom4j.Node;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org.dom4j.ProcessingInstruction;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org.dom4j.Text;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utils.XMLWriter;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class AWR_Writer extends XMLWriter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private Element original;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private Element conditonElement = null;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AWR_Writer(Element original)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this.original = original;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AWR_Writer(PrintWriter out)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super(out);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void setMutant(Element original)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this.original = original;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void writeElement(Element element) throws IOException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(element == original)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int size = element.nodeCount();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String qualifiedName = null;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(element.getName().equals("repeatUntil"))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qualifiedName = "while";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 if (element.getName().equals("while"))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qualifiedName = "repeatUntil";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writePrintln();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indent();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writer.write("&lt;");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writer.write(qualifiedName);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int previouslyDeclaredNamespaces = namespaceStack.size();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Namespace ns = element.getNamespace();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(isNamespaceDeclaration(ns))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namespaceStack.push(ns);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writeNamespace(ns);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boolean textOnly = true;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for (int i = 0; i &lt; size; i++)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Node node = element.node(i);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(node instanceof Namespace)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Namespace additional = (Namespace) node;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(isNamespaceDeclaration(additional))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namespaceStack.push(additional);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writeNamespace(additional);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 if (node instanceof Element)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textOnly = false;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 if (node instanceof Comment)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textOnly = false;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writeAttributes(element);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lastOutputNodeType = Node.ELEMENT_NODE;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(size &lt;= 0)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writeEmptyElementClose(qualifiedName);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writer.write("&gt;");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(textOnly) {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writeElementContent(element);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++indentLevel;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writeElementContent(element);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--indentLevel</w:t>
      </w:r>
      <w:r>
        <w:rPr>
          <w:rFonts w:hint="eastAsia" w:ascii="Times New Roman" w:hAnsi="Times New Roman"/>
          <w:szCs w:val="21"/>
        </w:rPr>
        <w:t>；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writePrintln();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indent();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writer.write("&lt;/");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writer.write(qualifiedName);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writer.write("&gt;");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while (namespaceStack.size() &gt; previouslyDeclaredNamespaces)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namespaceStack.pop();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lastOutputNodeType = Node.ELEMENT_NODE;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super.writeElement(element);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protected void writeElementContent(Element element) throws IOException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(element == original)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boolean trim = format.isTrimText();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boolean oldPreserve = preserve;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(trim)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preserve = isElementSpacePreserved(element);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trim = !preserve;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for (int i = 0, size = element.nodeCount(); i &lt; size; i++)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Node node = element.node(i);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(node.getNodeType() == Node.ELEMENT_NODE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&amp;&amp; node.getName().equals("condition"))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(element.getName().equals("while"))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this.conditonElement = (Element) node;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 if (element.getName().equals("repeatUntil"))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writeNode(node);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(trim) {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Text lastTextNode = null;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StringBuffer buff = null;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boolean textOnly = true;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for (int i = 0, size = element.nodeCount(); i &lt; size; i++)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Node node = element.node(i);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(!node.getName().equals("condition"))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(node instanceof Text)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(lastTextNode == null)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lastTextNode = (Text) node;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(buff == null)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buff = new StringBuffer(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lastTextNode.getText());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buff.append(((Text) node).getText());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(!textOnly &amp;&amp; format.isPadText()) {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char firstChar = 'a';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(buff != null)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firstChar = buff.charAt(0);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 if (lastTextNode != null)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firstChar = lastTextNode.getText()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.charAt(0);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(Character.isWhitespace(firstChar))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writer.write(PAD_TEXT);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(lastTextNode != null)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(buff != null)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writeString(buff.toString());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buff = null;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writeString(lastTextNode.getText());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(format.isPadText())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char lastTextChar = 'a';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(buff != null)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lastTextChar = buff.charAt(buff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.length() - 1);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 if (lastTextNode != null)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String txt = lastTextNode.getText();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lastTextChar = txt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.charAt(txt.length() - 1);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(Character.isWhitespace(lastTextChar))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writer.write(PAD_TEXT);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lastTextNode = null;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textOnly = false;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writeNode(node);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(element.getName().equals("while"))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writeNode(conditonElement); 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(lastTextNode != null)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(!textOnly &amp;&amp; format.isPadText())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char firstChar = 'a';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(buff != null)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firstChar = buff.charAt(0);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firstChar = lastTextNode.getText().charAt(0);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(Character.isWhitespace(firstChar))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writer.write(PAD_TEXT);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(buff != null)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writeString(buff.toString());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buff = null;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writeString(lastTextNode.getText());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lastTextNode = null;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Node lastTextNode = null;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for (int i = 0, size = element.nodeCount(); i &lt; size; i++)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Node node = element.node(i);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(!node.getName().equals("condition"))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(node instanceof Text)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writeNode(node);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lastTextNode = node;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((lastTextNode != null) &amp;&amp; format.isPadText()) {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String txt = lastTextNode.getText();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char lastTextChar = txt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.charAt(txt.length() - 1);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(Character.isWhitespace(lastTextChar))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writer.write(PAD_TEXT);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writeNode(node);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lastTextNode = null;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(element.getName().equals("while"))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writeNode(conditonElement); 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preserve = oldPreserve;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else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super.writeElementContent(element);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operator;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org.dom4j.Element;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parser.BPELMutator;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parser.mu_List;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class AWR extends BPELMutator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AWR()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System.out.println("***AWR");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  <w:lang w:val="fr-FR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public void visit(Element element)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</w:rPr>
        <w:t>if (element.getName().equals("repeatUntil")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|| element.getName().equals("while"))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System.out.println("*************find " + element.getName());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muID++;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mu_List mu_List = new mu_List("AWR", element, new AWR_Writer(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element), muID);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MutantsList.add(mu_List);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super.visit(element);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operator;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org.dom4j.Element;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class CCO_Writer extends exReplace_Writer{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CCO_Writer(Element original, String originalOp, String replaceOp)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super(original, originalOp, replaceOp);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operator;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java.util.Arrays;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java.util.List;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org.dom4j.Element;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parser.BPELMutator;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parser.mu_List;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class CCO extends BPELMutator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List&lt;String&gt; mutateList = Arrays.asList("true()", "false()");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CCO()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System.out.println("***CCO");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  <w:lang w:val="fr-FR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public void visit(Element element)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</w:rPr>
        <w:t>if (element.getName().equals("condition")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|| element.getName().equals("transitionCondition")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|| element.getName().equals("joinCondition"))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System.out.println("*************find " + element.getName());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String expression = element.getText();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(expression.contains("and") || expression.contains("or"))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String s[] = expression.split(" *(and|or) *");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for (int j = 0; j &lt; mutateList.size(); j++)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String replaceEx = mutateList.get(j);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String tempEx = expression;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for (int i = 0; i &lt; s.length; i++)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tempEx = tempEx.replace(s[i], replaceEx);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muID++;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mu_List mu_List = new mu_List("CCO", element,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new CCO_Writer(element, expression, tempEx), muID);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MutantsList.add(mu_List);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for (int i = 0; i &lt; mutateList.size(); i++)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String replaceEx = mutateList.get(i);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muID++;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mu_List mu_List = new mu_List("CCO", element,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new CCO_Writer(element, expression, replaceEx),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de-DE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  <w:lang w:val="de-DE"/>
        </w:rPr>
        <w:t>muID);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de-DE"/>
        </w:rPr>
      </w:pP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>MutantsList.add(mu_List);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  <w:lang w:val="de-DE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super.visit(element);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operator;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org.dom4j.Element;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class CDC_Writer extends exReplace_Writer{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CDC_Writer(Element original, String originalOp, String replaceOp)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super(original, originalOp, replaceOp);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operator;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java.util.Arrays;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java.util.List;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org.dom4j.Element;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parser.BPELMutator;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parser.mu_List;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class CDC extends BPELMutator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List&lt;String&gt; mutateList = Arrays.asList("true()", "false()");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CDC()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System.out.println("***CDC");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  <w:lang w:val="fr-FR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public void visit(Element element)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</w:rPr>
        <w:t>if (element.getName().equals("condition")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|| element.getName().equals("transitionCondition")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|| element.getName().equals("joinCondition"))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System.out.println("*************find " + element.getName());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String expression = element.getText();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for (int i = 0; i &lt; mutateList.size(); i++)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String replaceEx = mutateList.get(i);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muID++;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mu_List mu_List = new mu_List("CDC", element, new CDC_Writer(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element, expression, replaceEx), muID);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MutantsList.add(mu_List);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} 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(expression.contains("and") || expression.contains("or"))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String s[] = expression.split(" *(and|or) *");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for (int j = 0; j &lt; mutateList.size(); j++)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String replaceEx = mutateList.get(j);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String tempEx = expression;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for (int i = 0; i &lt; s.length; i++)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tempEx = tempEx.replace(s[i], replaceEx);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muID++;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mu_List mu_List = new mu_List("CDC", element,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new CDC_Writer(element, expression, tempEx), muID);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MutantsList.add(mu_List);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super.visit(element);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operator;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org.dom4j.Element;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class CDE_Writer extends exReplace_Writer{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CDE_Writer(Element original, String originalOp, String replaceOp)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super(original, originalOp, replaceOp);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operator;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java.util.Arrays;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java.util.List;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org.dom4j.Element;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parser.BPELMutator;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parser.mu_List;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public class CDE extends BPELMutator{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List&lt;String&gt; mutateList = Arrays.asList("true()", "false()");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public CDE()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super();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System.out.println("***CDE");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public void visit(Element element)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</w:rPr>
        <w:t>if (element.getName().equals("condition")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|| element.getName().equals("transitionCondition")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|| element.getName().equals("joinCondition"))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System.out.println("*************find " + element.getName());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String expression = element.getText();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for(int i = 0;i&lt;mutateList.size();i++){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String replaceEx = mutateList.get(i);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muID++;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mu_List mu_List = new mu_List("CDE", element, new CDE_Writer(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element, expression, replaceEx), muID);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MutantsList.add(mu_List);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super.visit(element);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operator;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java.io.IOException;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org.dom4j.Element;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utils.XMLWriter;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class CFA_Writer extends XMLWriter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private Element original;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CFA_Writer(Element original)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this.original = original;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void writeElement(Element element) throws IOException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(element == original)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String qualifiedName = "exit";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writePrintln();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indent();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writer.write("&lt;");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writer.write(qualifiedName);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writer.write(" 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writer.write("/");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writer.write("&gt;");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super.writeElement(element);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operator;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org.dom4j.Element;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parser.BPELMutator;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parser.mu_List;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public class CFA extends BPELMutator{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public CFA()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super();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System.out.println("***CFA");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public void visit(Element element)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</w:rPr>
        <w:t>if (element.getName().equals("assign")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|| element.getName().equals("invoke")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|| element.getName().equals("reply")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|| element.getName().equals("throw")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|| element.getName().equals("wait")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|| element.getName().equals("exit")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|| element.getName().equals("rethrow")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|| element.getName().equals("scope")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|| element.getName().equals("flow")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|| element.getName().equals("switch")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|| element.getName().equals("if")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|| element.getName().equals("while")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|| element.getName().equals("repeatuntil")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|| element.getName().equals("foreach")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|| element.getName().equals("pick"))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System.out.println("*************find " + element.getName());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muID++;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mu_List mu_List = new mu_List("CFA", element, new CFA_Writer(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element), muID);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MutantsList.add(mu_List);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 if (element.getName().equals("sequence"))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Element farElement = element.getParent();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if (!farElement.getName().equals("process")) { 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muID++;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mu_List mu_List = new mu_List("CFA", element, new CFA_Writer(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element), muID);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MutantsList.add(mu_List);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super.visit(element);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alan.program.Configuration;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class Workspace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static final String TOMCAT_HOME = " E:\\tool\\apache-tomcat</w:t>
      </w:r>
      <w:r>
        <w:rPr>
          <w:rFonts w:hint="eastAsia" w:ascii="Times New Roman" w:hAnsi="Times New Roman"/>
          <w:szCs w:val="21"/>
          <w:lang w:val="en-US" w:eastAsia="zh-CN"/>
        </w:rPr>
        <w:t>\\</w:t>
      </w:r>
      <w:r>
        <w:rPr>
          <w:rFonts w:ascii="Times New Roman" w:hAnsi="Times New Roman"/>
          <w:szCs w:val="21"/>
        </w:rPr>
        <w:t>";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static final String WORKSPACE = TOMCAT_HOME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+ "webapps/mt4ws/workspace/";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private String userName;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private String path;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String getPath()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return WORKSPACE + userName + "/";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public void setUserName(String userName)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this.userName = userName;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alan.program.Configuration;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java.io.File;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java.util.ArrayList;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java.util.List;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org.dom4j.Attribute;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org.dom4j.Document;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org.dom4j.DocumentException;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org.dom4j.Element;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org.dom4j.io.SAXReader;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org.jaxen.function.LastFunction;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import alan.program.Configuration.*;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public class WSDLParser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public static Configuration configuration;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public static String RunConfiguration(String bpelfilepath)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</w:rPr>
        <w:t>String path=bpelfilepath.substring(0,bpelfilepath.lastIndexOf("\\"));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List data = new ArrayList();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data = getData(path, data);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return null;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private static List getData(String path, List data)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File f = new File(path);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if (f.isDirectory())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File[] fs = f.listFiles();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for (int i = 0; i &lt; fs.length; i++)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it-IT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  <w:lang w:val="it-IT"/>
        </w:rPr>
        <w:t>data = getData(fs[i].getPath(), data);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val="it-IT"/>
        </w:rPr>
        <w:tab/>
      </w:r>
      <w:r>
        <w:rPr>
          <w:rFonts w:ascii="Times New Roman" w:hAnsi="Times New Roman"/>
          <w:szCs w:val="21"/>
          <w:lang w:val="it-IT"/>
        </w:rPr>
        <w:tab/>
      </w:r>
      <w:r>
        <w:rPr>
          <w:rFonts w:ascii="Times New Roman" w:hAnsi="Times New Roman"/>
          <w:szCs w:val="21"/>
          <w:lang w:val="it-IT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 else if (f.getName().endsWith("config.xml"))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data.add(f.getName());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parseXml(f);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return data;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}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private static Configuration parseXml(File f) {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SAXReader reader = new SAXReader();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  <w:lang w:val="fr-FR"/>
        </w:rPr>
        <w:t>configuration = new Configuration();</w:t>
      </w:r>
    </w:p>
    <w:p>
      <w:pPr>
        <w:widowControl/>
        <w:spacing w:line="274" w:lineRule="exact"/>
        <w:ind w:left="420" w:hanging="42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ab/>
      </w:r>
      <w:r>
        <w:rPr>
          <w:rFonts w:ascii="Times New Roman" w:hAnsi="Times New Roman"/>
          <w:szCs w:val="21"/>
          <w:lang w:val="fr-FR"/>
        </w:rPr>
        <w:t>Document document;</w:t>
      </w:r>
    </w:p>
    <w:p>
      <w:pPr>
        <w:widowControl/>
        <w:spacing w:line="274" w:lineRule="exact"/>
        <w:ind w:left="420" w:hanging="420"/>
        <w:rPr>
          <w:rFonts w:hint="eastAsia" w:ascii="Times New Roman" w:hAnsi="Times New Roman"/>
          <w:szCs w:val="21"/>
          <w:lang w:val="fr-FR"/>
        </w:rPr>
      </w:pPr>
      <w:r>
        <w:rPr>
          <w:rFonts w:hint="eastAsia" w:ascii="Times New Roman" w:hAnsi="Times New Roman"/>
          <w:szCs w:val="21"/>
          <w:lang w:val="fr-FR"/>
        </w:rPr>
        <w:t>try {</w:t>
      </w:r>
    </w:p>
    <w:p>
      <w:pPr>
        <w:widowControl/>
        <w:spacing w:line="274" w:lineRule="exact"/>
        <w:ind w:left="420" w:hanging="420"/>
        <w:rPr>
          <w:rFonts w:hint="eastAsia" w:ascii="Times New Roman" w:hAnsi="Times New Roman"/>
          <w:szCs w:val="21"/>
          <w:lang w:val="fr-FR"/>
        </w:rPr>
      </w:pPr>
      <w:r>
        <w:rPr>
          <w:rFonts w:hint="eastAsia" w:ascii="Times New Roman" w:hAnsi="Times New Roman"/>
          <w:szCs w:val="21"/>
          <w:lang w:val="fr-FR"/>
        </w:rPr>
        <w:tab/>
      </w:r>
      <w:r>
        <w:rPr>
          <w:rFonts w:hint="eastAsia" w:ascii="Times New Roman" w:hAnsi="Times New Roman"/>
          <w:szCs w:val="21"/>
          <w:lang w:val="fr-FR"/>
        </w:rPr>
        <w:tab/>
      </w:r>
      <w:r>
        <w:rPr>
          <w:rFonts w:hint="eastAsia" w:ascii="Times New Roman" w:hAnsi="Times New Roman"/>
          <w:szCs w:val="21"/>
          <w:lang w:val="fr-FR"/>
        </w:rPr>
        <w:tab/>
      </w:r>
      <w:r>
        <w:rPr>
          <w:rFonts w:hint="eastAsia" w:ascii="Times New Roman" w:hAnsi="Times New Roman"/>
          <w:szCs w:val="21"/>
          <w:lang w:val="fr-FR"/>
        </w:rPr>
        <w:t>document = reader.read(f);</w:t>
      </w:r>
    </w:p>
    <w:p>
      <w:pPr>
        <w:widowControl/>
        <w:spacing w:line="274" w:lineRule="exact"/>
        <w:ind w:left="420" w:hanging="420"/>
        <w:rPr>
          <w:rFonts w:hint="eastAsia" w:ascii="Times New Roman" w:hAnsi="Times New Roman"/>
          <w:szCs w:val="21"/>
          <w:lang w:val="fr-FR"/>
        </w:rPr>
      </w:pPr>
      <w:r>
        <w:rPr>
          <w:rFonts w:hint="eastAsia" w:ascii="Times New Roman" w:hAnsi="Times New Roman"/>
          <w:szCs w:val="21"/>
          <w:lang w:val="fr-FR"/>
        </w:rPr>
        <w:tab/>
      </w:r>
      <w:r>
        <w:rPr>
          <w:rFonts w:hint="eastAsia" w:ascii="Times New Roman" w:hAnsi="Times New Roman"/>
          <w:szCs w:val="21"/>
          <w:lang w:val="fr-FR"/>
        </w:rPr>
        <w:tab/>
      </w:r>
      <w:r>
        <w:rPr>
          <w:rFonts w:hint="eastAsia" w:ascii="Times New Roman" w:hAnsi="Times New Roman"/>
          <w:szCs w:val="21"/>
          <w:lang w:val="fr-FR"/>
        </w:rPr>
        <w:tab/>
      </w:r>
      <w:r>
        <w:rPr>
          <w:rFonts w:hint="eastAsia" w:ascii="Times New Roman" w:hAnsi="Times New Roman"/>
          <w:szCs w:val="21"/>
          <w:lang w:val="fr-FR"/>
        </w:rPr>
        <w:t>Element root = document.getRootElement();</w:t>
      </w:r>
    </w:p>
    <w:p>
      <w:pPr>
        <w:widowControl/>
        <w:spacing w:line="274" w:lineRule="exact"/>
        <w:ind w:left="420" w:hanging="420"/>
        <w:rPr>
          <w:rFonts w:hint="eastAsia" w:ascii="Times New Roman" w:hAnsi="Times New Roman"/>
          <w:szCs w:val="21"/>
          <w:lang w:val="fr-FR"/>
        </w:rPr>
      </w:pPr>
      <w:r>
        <w:rPr>
          <w:rFonts w:hint="eastAsia" w:ascii="Times New Roman" w:hAnsi="Times New Roman"/>
          <w:szCs w:val="21"/>
          <w:lang w:val="fr-FR"/>
        </w:rPr>
        <w:tab/>
      </w:r>
      <w:r>
        <w:rPr>
          <w:rFonts w:hint="eastAsia" w:ascii="Times New Roman" w:hAnsi="Times New Roman"/>
          <w:szCs w:val="21"/>
          <w:lang w:val="fr-FR"/>
        </w:rPr>
        <w:tab/>
      </w:r>
      <w:r>
        <w:rPr>
          <w:rFonts w:hint="eastAsia" w:ascii="Times New Roman" w:hAnsi="Times New Roman"/>
          <w:szCs w:val="21"/>
          <w:lang w:val="fr-FR"/>
        </w:rPr>
        <w:tab/>
      </w:r>
      <w:r>
        <w:rPr>
          <w:rFonts w:hint="eastAsia" w:ascii="Times New Roman" w:hAnsi="Times New Roman"/>
          <w:szCs w:val="21"/>
          <w:lang w:val="fr-FR"/>
        </w:rPr>
        <w:t>Element clientElement = root.element("client");</w:t>
      </w:r>
    </w:p>
    <w:sectPr>
      <w:headerReference r:id="rId3" w:type="default"/>
      <w:pgSz w:w="11906" w:h="16838"/>
      <w:pgMar w:top="1440" w:right="1800" w:bottom="1440" w:left="1800" w:header="851" w:footer="992" w:gutter="0"/>
      <w:lnNumType w:countBy="0" w:restart="continuous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ordWrap w:val="0"/>
      <w:jc w:val="right"/>
    </w:pPr>
    <w:r>
      <w:rPr>
        <w:rFonts w:hint="eastAsia"/>
      </w:rPr>
      <w:t>面向</w:t>
    </w:r>
    <w:r>
      <w:t>BPEL</w:t>
    </w:r>
    <w:r>
      <w:rPr>
        <w:rFonts w:hint="eastAsia"/>
      </w:rPr>
      <w:t>服务组装程序的变异测试系统</w:t>
    </w:r>
    <w:r>
      <w:rPr>
        <w:rFonts w:hint="eastAsia"/>
        <w:lang w:val="en-US" w:eastAsia="zh-CN"/>
      </w:rPr>
      <w:t>V</w:t>
    </w:r>
    <w:r>
      <w:t xml:space="preserve">1.0                       </w:t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30</w:t>
    </w:r>
    <w:r>
      <w:rPr>
        <w:lang w:val="zh-C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16DF"/>
    <w:rsid w:val="000571D3"/>
    <w:rsid w:val="00172A27"/>
    <w:rsid w:val="001C03DC"/>
    <w:rsid w:val="001F17C9"/>
    <w:rsid w:val="001F785F"/>
    <w:rsid w:val="00213BC9"/>
    <w:rsid w:val="00225BC8"/>
    <w:rsid w:val="0024488C"/>
    <w:rsid w:val="002C51B9"/>
    <w:rsid w:val="00323299"/>
    <w:rsid w:val="00350C46"/>
    <w:rsid w:val="003621FD"/>
    <w:rsid w:val="003C77E8"/>
    <w:rsid w:val="00401196"/>
    <w:rsid w:val="0046098D"/>
    <w:rsid w:val="0047437B"/>
    <w:rsid w:val="004C45F0"/>
    <w:rsid w:val="00507199"/>
    <w:rsid w:val="00614A15"/>
    <w:rsid w:val="00640717"/>
    <w:rsid w:val="0065255A"/>
    <w:rsid w:val="00657D29"/>
    <w:rsid w:val="0071121A"/>
    <w:rsid w:val="00715E98"/>
    <w:rsid w:val="00775C1F"/>
    <w:rsid w:val="0082691C"/>
    <w:rsid w:val="00855A9C"/>
    <w:rsid w:val="008800C2"/>
    <w:rsid w:val="00893E20"/>
    <w:rsid w:val="009025CC"/>
    <w:rsid w:val="009225D4"/>
    <w:rsid w:val="00924C45"/>
    <w:rsid w:val="0093035E"/>
    <w:rsid w:val="00A8142B"/>
    <w:rsid w:val="00AC2EB0"/>
    <w:rsid w:val="00AF40B8"/>
    <w:rsid w:val="00B069B1"/>
    <w:rsid w:val="00B1320B"/>
    <w:rsid w:val="00B13F13"/>
    <w:rsid w:val="00B741BA"/>
    <w:rsid w:val="00C518E9"/>
    <w:rsid w:val="00C97826"/>
    <w:rsid w:val="00D342E4"/>
    <w:rsid w:val="00DA1872"/>
    <w:rsid w:val="00DB5020"/>
    <w:rsid w:val="00E71F98"/>
    <w:rsid w:val="00F9028C"/>
    <w:rsid w:val="00FB39E4"/>
    <w:rsid w:val="0A3163EA"/>
    <w:rsid w:val="0EF152F8"/>
    <w:rsid w:val="101316F6"/>
    <w:rsid w:val="10617A78"/>
    <w:rsid w:val="1644768B"/>
    <w:rsid w:val="18535879"/>
    <w:rsid w:val="1C133447"/>
    <w:rsid w:val="1E1234F8"/>
    <w:rsid w:val="22633B72"/>
    <w:rsid w:val="370444ED"/>
    <w:rsid w:val="37DB6ABF"/>
    <w:rsid w:val="391F1729"/>
    <w:rsid w:val="403C0B23"/>
    <w:rsid w:val="4A4E44F6"/>
    <w:rsid w:val="54380CA7"/>
    <w:rsid w:val="556E04C4"/>
    <w:rsid w:val="6B257A6E"/>
    <w:rsid w:val="6EF945EC"/>
  </w:rsids>
  <w:attachedSchema w:val="urn:schemas-microsoft-com:office:smarttags"/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nhideWhenUsed="0" w:uiPriority="99" w:semiHidden="0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99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line number"/>
    <w:basedOn w:val="4"/>
    <w:qFormat/>
    <w:uiPriority w:val="99"/>
    <w:rPr>
      <w:rFonts w:cs="Times New Roman"/>
    </w:rPr>
  </w:style>
  <w:style w:type="character" w:customStyle="1" w:styleId="7">
    <w:name w:val="Footer Char"/>
    <w:basedOn w:val="4"/>
    <w:link w:val="2"/>
    <w:qFormat/>
    <w:locked/>
    <w:uiPriority w:val="99"/>
    <w:rPr>
      <w:rFonts w:cs="Times New Roman"/>
      <w:sz w:val="18"/>
      <w:szCs w:val="18"/>
    </w:rPr>
  </w:style>
  <w:style w:type="character" w:customStyle="1" w:styleId="8">
    <w:name w:val="Header Char"/>
    <w:basedOn w:val="4"/>
    <w:link w:val="3"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USTB</Company>
  <Pages>30</Pages>
  <Words>6188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2015-11-24T08:34:00Z</dcterms:created>
  <dc:creator>xin zhang</dc:creator>
  <cp:lastModifiedBy>Administrator</cp:lastModifiedBy>
  <cp:lastPrinted>2016-07-21T01:46:16Z</cp:lastPrinted>
  <dcterms:modified xsi:type="dcterms:W3CDTF">2016-07-21T01:49:42Z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